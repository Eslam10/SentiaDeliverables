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52" w:rsidRDefault="00884F52" w:rsidP="00884F52">
      <w:pPr>
        <w:pStyle w:val="HiddenText2"/>
        <w:jc w:val="center"/>
        <w:rPr>
          <w:noProof/>
        </w:rPr>
      </w:pPr>
    </w:p>
    <w:p w:rsidR="00884F52" w:rsidRDefault="00884F52" w:rsidP="00884F52">
      <w:pPr>
        <w:pStyle w:val="HiddenText2"/>
        <w:jc w:val="center"/>
        <w:rPr>
          <w:noProof/>
        </w:rPr>
      </w:pPr>
    </w:p>
    <w:p w:rsidR="002440DE" w:rsidRPr="00D037B9" w:rsidRDefault="002440DE" w:rsidP="00884F52">
      <w:pPr>
        <w:pStyle w:val="HiddenText2"/>
        <w:jc w:val="center"/>
        <w:rPr>
          <w:rFonts w:asciiTheme="majorBidi" w:hAnsiTheme="majorBidi" w:cstheme="majorBidi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jc w:val="right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b/>
          <w:i w:val="0"/>
          <w:vanish w:val="0"/>
          <w:sz w:val="36"/>
        </w:rPr>
      </w:pPr>
    </w:p>
    <w:p w:rsidR="002440DE" w:rsidRPr="00D037B9" w:rsidRDefault="00ED167F" w:rsidP="00ED167F">
      <w:pPr>
        <w:pStyle w:val="HiddenText2"/>
        <w:jc w:val="center"/>
        <w:rPr>
          <w:rFonts w:asciiTheme="majorBidi" w:hAnsiTheme="majorBidi" w:cstheme="majorBidi"/>
          <w:b/>
          <w:i w:val="0"/>
          <w:vanish w:val="0"/>
          <w:sz w:val="36"/>
        </w:rPr>
      </w:pPr>
      <w:r w:rsidRPr="00ED167F">
        <w:rPr>
          <w:rFonts w:asciiTheme="majorBidi" w:hAnsiTheme="majorBidi" w:cstheme="majorBidi"/>
          <w:b/>
          <w:i w:val="0"/>
          <w:vanish w:val="0"/>
          <w:sz w:val="36"/>
        </w:rPr>
        <w:t>Eslam</w:t>
      </w:r>
      <w:r>
        <w:rPr>
          <w:rFonts w:asciiTheme="majorBidi" w:hAnsiTheme="majorBidi" w:cstheme="majorBidi"/>
          <w:b/>
          <w:i w:val="0"/>
          <w:vanish w:val="0"/>
          <w:sz w:val="36"/>
        </w:rPr>
        <w:t xml:space="preserve"> Mahmoud </w:t>
      </w:r>
      <w:r w:rsidRPr="00ED167F">
        <w:rPr>
          <w:rFonts w:asciiTheme="majorBidi" w:hAnsiTheme="majorBidi" w:cstheme="majorBidi"/>
          <w:b/>
          <w:i w:val="0"/>
          <w:vanish w:val="0"/>
          <w:sz w:val="36"/>
        </w:rPr>
        <w:t>Sentia</w:t>
      </w:r>
      <w:r>
        <w:rPr>
          <w:rFonts w:asciiTheme="majorBidi" w:hAnsiTheme="majorBidi" w:cstheme="majorBidi"/>
          <w:b/>
          <w:i w:val="0"/>
          <w:vanish w:val="0"/>
          <w:sz w:val="36"/>
        </w:rPr>
        <w:t xml:space="preserve"> </w:t>
      </w:r>
      <w:r w:rsidR="00550A80">
        <w:rPr>
          <w:rFonts w:asciiTheme="majorBidi" w:hAnsiTheme="majorBidi" w:cstheme="majorBidi"/>
          <w:b/>
          <w:i w:val="0"/>
          <w:vanish w:val="0"/>
          <w:sz w:val="36"/>
        </w:rPr>
        <w:t>Deliverable</w:t>
      </w:r>
    </w:p>
    <w:p w:rsidR="002440DE" w:rsidRPr="00D037B9" w:rsidRDefault="002440DE" w:rsidP="002440DE">
      <w:pPr>
        <w:pStyle w:val="RouteTitle"/>
        <w:ind w:left="0"/>
        <w:rPr>
          <w:rFonts w:asciiTheme="majorBidi" w:hAnsiTheme="majorBidi" w:cstheme="majorBidi"/>
          <w:color w:val="0000FF"/>
          <w:sz w:val="24"/>
          <w:szCs w:val="24"/>
        </w:rPr>
      </w:pPr>
    </w:p>
    <w:p w:rsidR="002440DE" w:rsidRPr="00D037B9" w:rsidRDefault="002440DE" w:rsidP="002440DE">
      <w:pPr>
        <w:pStyle w:val="BodyText"/>
        <w:rPr>
          <w:rFonts w:asciiTheme="majorBidi" w:hAnsiTheme="majorBidi" w:cstheme="majorBidi"/>
        </w:rPr>
      </w:pPr>
    </w:p>
    <w:p w:rsidR="002440DE" w:rsidRPr="00D037B9" w:rsidRDefault="002440DE" w:rsidP="002440DE">
      <w:pPr>
        <w:pStyle w:val="HiddenText2"/>
        <w:rPr>
          <w:rFonts w:asciiTheme="majorBidi" w:hAnsiTheme="majorBidi" w:cstheme="majorBidi"/>
          <w:sz w:val="16"/>
        </w:rPr>
      </w:pPr>
    </w:p>
    <w:p w:rsidR="002440DE" w:rsidRPr="00D037B9" w:rsidRDefault="002440DE" w:rsidP="002440DE">
      <w:pPr>
        <w:pStyle w:val="BodyText"/>
        <w:rPr>
          <w:rFonts w:asciiTheme="majorBidi" w:hAnsiTheme="majorBidi" w:cstheme="majorBidi"/>
        </w:rPr>
      </w:pPr>
    </w:p>
    <w:p w:rsidR="002440DE" w:rsidRPr="00D037B9" w:rsidRDefault="002440DE" w:rsidP="002440DE">
      <w:pPr>
        <w:pStyle w:val="Address"/>
        <w:tabs>
          <w:tab w:val="left" w:pos="1560"/>
        </w:tabs>
        <w:ind w:right="-289"/>
        <w:rPr>
          <w:rFonts w:asciiTheme="majorBidi" w:hAnsiTheme="majorBidi" w:cstheme="majorBid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7088"/>
      </w:tblGrid>
      <w:tr w:rsidR="002440DE" w:rsidRPr="00D037B9" w:rsidTr="00905C97">
        <w:tc>
          <w:tcPr>
            <w:tcW w:w="2376" w:type="dxa"/>
            <w:tcBorders>
              <w:top w:val="single" w:sz="12" w:space="0" w:color="808080"/>
            </w:tcBorders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7088" w:type="dxa"/>
            <w:tcBorders>
              <w:top w:val="single" w:sz="12" w:space="0" w:color="808080"/>
            </w:tcBorders>
          </w:tcPr>
          <w:p w:rsidR="002440DE" w:rsidRPr="00D037B9" w:rsidRDefault="00ED167F" w:rsidP="00505737">
            <w:pPr>
              <w:pStyle w:val="Tableau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Eslam Sayed Mahmoud</w:t>
            </w:r>
          </w:p>
        </w:tc>
      </w:tr>
      <w:tr w:rsidR="002440DE" w:rsidRPr="00D037B9" w:rsidTr="00905C97">
        <w:tc>
          <w:tcPr>
            <w:tcW w:w="2376" w:type="dxa"/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Email address</w:t>
            </w:r>
          </w:p>
        </w:tc>
        <w:tc>
          <w:tcPr>
            <w:tcW w:w="7088" w:type="dxa"/>
          </w:tcPr>
          <w:p w:rsidR="002440DE" w:rsidRPr="00D037B9" w:rsidRDefault="00ED167F" w:rsidP="00905C97">
            <w:pPr>
              <w:pStyle w:val="Tableau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eslamsayedattiama@gmail</w:t>
            </w:r>
            <w:r w:rsidR="002440DE" w:rsidRPr="00D037B9">
              <w:rPr>
                <w:rFonts w:asciiTheme="majorBidi" w:hAnsiTheme="majorBidi" w:cstheme="majorBidi"/>
              </w:rPr>
              <w:t>.com</w:t>
            </w:r>
          </w:p>
        </w:tc>
      </w:tr>
      <w:tr w:rsidR="002440DE" w:rsidRPr="00D037B9" w:rsidTr="00905C97">
        <w:tc>
          <w:tcPr>
            <w:tcW w:w="2376" w:type="dxa"/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Last Updated</w:t>
            </w:r>
          </w:p>
        </w:tc>
        <w:tc>
          <w:tcPr>
            <w:tcW w:w="7088" w:type="dxa"/>
          </w:tcPr>
          <w:p w:rsidR="002440DE" w:rsidRPr="00D037B9" w:rsidRDefault="00D73C9B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fldChar w:fldCharType="begin"/>
            </w:r>
            <w:r w:rsidRPr="00D037B9">
              <w:rPr>
                <w:rFonts w:asciiTheme="majorBidi" w:hAnsiTheme="majorBidi" w:cstheme="majorBidi"/>
              </w:rPr>
              <w:instrText xml:space="preserve"> DATE \@ "d MMMM yyyy" </w:instrText>
            </w:r>
            <w:r w:rsidRPr="00D037B9">
              <w:rPr>
                <w:rFonts w:asciiTheme="majorBidi" w:hAnsiTheme="majorBidi" w:cstheme="majorBidi"/>
              </w:rPr>
              <w:fldChar w:fldCharType="separate"/>
            </w:r>
            <w:r w:rsidR="00ED167F">
              <w:rPr>
                <w:rFonts w:asciiTheme="majorBidi" w:hAnsiTheme="majorBidi" w:cstheme="majorBidi"/>
                <w:noProof/>
              </w:rPr>
              <w:t>3 September 2018</w:t>
            </w:r>
            <w:r w:rsidRPr="00D037B9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2440DE" w:rsidRPr="00D037B9" w:rsidTr="00905C97">
        <w:tc>
          <w:tcPr>
            <w:tcW w:w="2376" w:type="dxa"/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  <w:r w:rsidRPr="00D037B9">
              <w:rPr>
                <w:rFonts w:asciiTheme="majorBidi" w:hAnsiTheme="majorBidi" w:cstheme="majorBidi"/>
              </w:rPr>
              <w:t>Version number</w:t>
            </w:r>
          </w:p>
        </w:tc>
        <w:tc>
          <w:tcPr>
            <w:tcW w:w="7088" w:type="dxa"/>
          </w:tcPr>
          <w:p w:rsidR="002440DE" w:rsidRPr="00D037B9" w:rsidRDefault="00ED167F" w:rsidP="00905C97">
            <w:pPr>
              <w:pStyle w:val="Tableau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2440DE" w:rsidRPr="00D037B9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2440DE" w:rsidRPr="00D037B9" w:rsidTr="00905C97">
        <w:tc>
          <w:tcPr>
            <w:tcW w:w="2376" w:type="dxa"/>
            <w:tcBorders>
              <w:bottom w:val="single" w:sz="4" w:space="0" w:color="auto"/>
            </w:tcBorders>
          </w:tcPr>
          <w:p w:rsidR="002440DE" w:rsidRPr="00D037B9" w:rsidRDefault="002440DE" w:rsidP="00ED167F">
            <w:pPr>
              <w:pStyle w:val="Tableau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2440DE" w:rsidRPr="00D037B9" w:rsidRDefault="002440DE" w:rsidP="00905C97">
            <w:pPr>
              <w:pStyle w:val="Tableau"/>
              <w:rPr>
                <w:rFonts w:asciiTheme="majorBidi" w:hAnsiTheme="majorBidi" w:cstheme="majorBidi"/>
              </w:rPr>
            </w:pPr>
          </w:p>
        </w:tc>
      </w:tr>
    </w:tbl>
    <w:p w:rsidR="002440DE" w:rsidRPr="00D037B9" w:rsidRDefault="002440DE" w:rsidP="002440DE">
      <w:pPr>
        <w:jc w:val="center"/>
        <w:rPr>
          <w:rFonts w:asciiTheme="majorBidi" w:hAnsiTheme="majorBidi" w:cstheme="majorBidi"/>
        </w:rPr>
      </w:pPr>
    </w:p>
    <w:p w:rsidR="002440DE" w:rsidRPr="00D037B9" w:rsidRDefault="002440DE" w:rsidP="002440DE">
      <w:pPr>
        <w:rPr>
          <w:rFonts w:asciiTheme="majorBidi" w:hAnsiTheme="majorBidi" w:cstheme="majorBidi"/>
        </w:rPr>
        <w:sectPr w:rsidR="002440DE" w:rsidRPr="00D037B9" w:rsidSect="00905C97">
          <w:footerReference w:type="even" r:id="rId11"/>
          <w:footerReference w:type="default" r:id="rId12"/>
          <w:pgSz w:w="12240" w:h="15840" w:code="1"/>
          <w:pgMar w:top="2220" w:right="1440" w:bottom="1440" w:left="1440" w:header="3600" w:footer="93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fmt="lowerRoman"/>
          <w:cols w:space="720"/>
          <w:titlePg/>
        </w:sectPr>
      </w:pPr>
    </w:p>
    <w:p w:rsidR="002440DE" w:rsidRPr="00D037B9" w:rsidRDefault="00ED167F" w:rsidP="002440DE">
      <w:pPr>
        <w:pStyle w:val="centeredtext"/>
        <w:pageBreakBefore/>
        <w:jc w:val="both"/>
        <w:outlineLvl w:val="0"/>
        <w:rPr>
          <w:rFonts w:asciiTheme="majorBidi" w:hAnsiTheme="majorBidi" w:cstheme="majorBidi"/>
          <w:noProof w:val="0"/>
        </w:rPr>
      </w:pPr>
      <w:r>
        <w:rPr>
          <w:rFonts w:asciiTheme="majorBidi" w:hAnsiTheme="majorBidi" w:cstheme="majorBidi"/>
          <w:noProof w:val="0"/>
        </w:rPr>
        <w:lastRenderedPageBreak/>
        <w:t>T</w:t>
      </w:r>
      <w:r w:rsidR="002440DE" w:rsidRPr="00D037B9">
        <w:rPr>
          <w:rFonts w:asciiTheme="majorBidi" w:hAnsiTheme="majorBidi" w:cstheme="majorBidi"/>
          <w:noProof w:val="0"/>
        </w:rPr>
        <w:t>able of contents</w:t>
      </w:r>
    </w:p>
    <w:p w:rsidR="005C0784" w:rsidRDefault="002440DE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37B9">
        <w:rPr>
          <w:rFonts w:asciiTheme="majorBidi" w:hAnsiTheme="majorBidi" w:cstheme="majorBidi"/>
        </w:rPr>
        <w:fldChar w:fldCharType="begin"/>
      </w:r>
      <w:r w:rsidRPr="00D037B9">
        <w:rPr>
          <w:rFonts w:asciiTheme="majorBidi" w:hAnsiTheme="majorBidi" w:cstheme="majorBidi"/>
        </w:rPr>
        <w:instrText xml:space="preserve"> TOC \o "1-3" </w:instrText>
      </w:r>
      <w:r w:rsidRPr="00D037B9">
        <w:rPr>
          <w:rFonts w:asciiTheme="majorBidi" w:hAnsiTheme="majorBidi" w:cstheme="majorBidi"/>
        </w:rPr>
        <w:fldChar w:fldCharType="separate"/>
      </w:r>
      <w:r w:rsidR="005C0784" w:rsidRPr="00A732FF">
        <w:rPr>
          <w:rFonts w:ascii="Symbol" w:hAnsi="Symbol"/>
          <w:noProof/>
        </w:rPr>
        <w:t></w:t>
      </w:r>
      <w:r w:rsidR="005C0784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5C0784">
        <w:rPr>
          <w:noProof/>
        </w:rPr>
        <w:t>Pre-Requistes</w:t>
      </w:r>
      <w:r w:rsidR="005C0784">
        <w:rPr>
          <w:noProof/>
        </w:rPr>
        <w:tab/>
      </w:r>
      <w:r w:rsidR="005C0784">
        <w:rPr>
          <w:noProof/>
        </w:rPr>
        <w:fldChar w:fldCharType="begin"/>
      </w:r>
      <w:r w:rsidR="005C0784">
        <w:rPr>
          <w:noProof/>
        </w:rPr>
        <w:instrText xml:space="preserve"> PAGEREF _Toc523701012 \h </w:instrText>
      </w:r>
      <w:r w:rsidR="005C0784">
        <w:rPr>
          <w:noProof/>
        </w:rPr>
      </w:r>
      <w:r w:rsidR="005C0784">
        <w:rPr>
          <w:noProof/>
        </w:rPr>
        <w:fldChar w:fldCharType="separate"/>
      </w:r>
      <w:r w:rsidR="005C0784">
        <w:rPr>
          <w:noProof/>
        </w:rPr>
        <w:t>ii</w:t>
      </w:r>
      <w:r w:rsidR="005C0784"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Script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Script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Resource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Storage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Virtual Network/Subnets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Policy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Policy Assignmet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5C0784" w:rsidRDefault="005C0784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Resources in Resource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GitHub Structrure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:rsidR="005C0784" w:rsidRDefault="005C0784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A732FF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_Toc523701023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:rsidR="004E66E4" w:rsidRPr="00D037B9" w:rsidRDefault="002440DE" w:rsidP="00C52349">
      <w:pPr>
        <w:pStyle w:val="TOC2"/>
        <w:tabs>
          <w:tab w:val="left" w:pos="660"/>
          <w:tab w:val="right" w:leader="dot" w:pos="9350"/>
        </w:tabs>
        <w:rPr>
          <w:rFonts w:asciiTheme="majorBidi" w:eastAsiaTheme="minorEastAsia" w:hAnsiTheme="majorBidi" w:cstheme="majorBidi"/>
          <w:smallCaps w:val="0"/>
          <w:noProof/>
          <w:sz w:val="22"/>
          <w:szCs w:val="22"/>
          <w:lang w:val="en-IN" w:eastAsia="en-IN"/>
        </w:rPr>
      </w:pPr>
      <w:r w:rsidRPr="00D037B9">
        <w:rPr>
          <w:rFonts w:asciiTheme="majorBidi" w:hAnsiTheme="majorBidi" w:cstheme="majorBidi"/>
        </w:rPr>
        <w:fldChar w:fldCharType="end"/>
      </w:r>
    </w:p>
    <w:p w:rsidR="00D037B9" w:rsidRPr="00D037B9" w:rsidRDefault="004E66E4" w:rsidP="00D037B9">
      <w:pPr>
        <w:rPr>
          <w:rFonts w:asciiTheme="majorBidi" w:eastAsia="SimSun" w:hAnsiTheme="majorBidi" w:cstheme="majorBidi"/>
          <w:b/>
          <w:noProof/>
          <w:sz w:val="32"/>
          <w:szCs w:val="32"/>
          <w:lang w:val="en-US" w:eastAsia="en-US"/>
        </w:rPr>
      </w:pPr>
      <w:r w:rsidRPr="00D037B9">
        <w:rPr>
          <w:rFonts w:asciiTheme="majorBidi" w:hAnsiTheme="majorBidi" w:cstheme="majorBidi"/>
        </w:rPr>
        <w:br w:type="page"/>
      </w:r>
    </w:p>
    <w:p w:rsidR="00505737" w:rsidRDefault="00ED167F" w:rsidP="00ED167F">
      <w:pPr>
        <w:pStyle w:val="Heading2"/>
        <w:numPr>
          <w:ilvl w:val="0"/>
          <w:numId w:val="20"/>
        </w:numPr>
      </w:pPr>
      <w:bookmarkStart w:id="0" w:name="_Toc523701012"/>
      <w:bookmarkStart w:id="1" w:name="_GoBack"/>
      <w:bookmarkEnd w:id="1"/>
      <w:r>
        <w:lastRenderedPageBreak/>
        <w:t>Pre-Requistes</w:t>
      </w:r>
      <w:bookmarkEnd w:id="0"/>
      <w:r>
        <w:t xml:space="preserve"> </w:t>
      </w:r>
    </w:p>
    <w:p w:rsidR="00ED167F" w:rsidRPr="00ED167F" w:rsidRDefault="00ED167F" w:rsidP="00ED167F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ED167F">
        <w:rPr>
          <w:sz w:val="22"/>
          <w:szCs w:val="22"/>
        </w:rPr>
        <w:t>Powershell 5</w:t>
      </w:r>
      <w:r>
        <w:rPr>
          <w:sz w:val="22"/>
          <w:szCs w:val="22"/>
        </w:rPr>
        <w:t>+ version.</w:t>
      </w:r>
    </w:p>
    <w:p w:rsidR="00ED167F" w:rsidRPr="00ED167F" w:rsidRDefault="00ED167F" w:rsidP="00ED167F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ED167F">
        <w:rPr>
          <w:sz w:val="22"/>
          <w:szCs w:val="22"/>
        </w:rPr>
        <w:t>AzureRM Powershell package</w:t>
      </w:r>
      <w:r>
        <w:rPr>
          <w:sz w:val="22"/>
          <w:szCs w:val="22"/>
        </w:rPr>
        <w:t>.</w:t>
      </w:r>
    </w:p>
    <w:p w:rsidR="00ED167F" w:rsidRPr="00ED167F" w:rsidRDefault="00ED167F" w:rsidP="00ED167F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ED167F">
        <w:rPr>
          <w:sz w:val="22"/>
          <w:szCs w:val="22"/>
        </w:rPr>
        <w:t>Github repository</w:t>
      </w:r>
      <w:r>
        <w:rPr>
          <w:sz w:val="22"/>
          <w:szCs w:val="22"/>
        </w:rPr>
        <w:t>.</w:t>
      </w:r>
    </w:p>
    <w:p w:rsidR="00505737" w:rsidRDefault="00ED167F" w:rsidP="00ED167F">
      <w:pPr>
        <w:pStyle w:val="Heading2"/>
        <w:numPr>
          <w:ilvl w:val="0"/>
          <w:numId w:val="20"/>
        </w:numPr>
      </w:pPr>
      <w:bookmarkStart w:id="2" w:name="_Toc523701013"/>
      <w:r>
        <w:t>Assumptions</w:t>
      </w:r>
      <w:bookmarkEnd w:id="2"/>
    </w:p>
    <w:p w:rsidR="00ED167F" w:rsidRDefault="00ED167F" w:rsidP="00472136">
      <w:pPr>
        <w:pStyle w:val="BodyText"/>
        <w:numPr>
          <w:ilvl w:val="0"/>
          <w:numId w:val="21"/>
        </w:numPr>
      </w:pPr>
      <w:r>
        <w:t>One of Azure PowerShell</w:t>
      </w:r>
      <w:r>
        <w:t xml:space="preserve"> silent authentication methods (Azure SP with AD application, Azure SP with a certificate</w:t>
      </w:r>
      <w:r>
        <w:t>, …</w:t>
      </w:r>
      <w:r>
        <w:t xml:space="preserve">) is already configured on the machine that will run </w:t>
      </w:r>
      <w:r>
        <w:t>PowerShell</w:t>
      </w:r>
      <w:r>
        <w:t xml:space="preserve"> scripts</w:t>
      </w:r>
      <w:r>
        <w:t xml:space="preserve">, </w:t>
      </w:r>
      <w:r>
        <w:t>I used "AD, service principal ID method, scripts are in "</w:t>
      </w:r>
      <w:r w:rsidR="00472136" w:rsidRPr="00472136">
        <w:t xml:space="preserve"> Silent AuthenticationScripts</w:t>
      </w:r>
      <w:r w:rsidR="00472136">
        <w:t xml:space="preserve"> </w:t>
      </w:r>
      <w:r>
        <w:t xml:space="preserve">in </w:t>
      </w:r>
      <w:r>
        <w:t>GitHub</w:t>
      </w:r>
      <w:r>
        <w:t>"</w:t>
      </w:r>
      <w:r w:rsidR="00472136">
        <w:t>, below dir.</w:t>
      </w:r>
    </w:p>
    <w:p w:rsidR="00472136" w:rsidRDefault="00472136" w:rsidP="00472136">
      <w:pPr>
        <w:pStyle w:val="BodyText"/>
        <w:numPr>
          <w:ilvl w:val="1"/>
          <w:numId w:val="21"/>
        </w:numPr>
      </w:pPr>
      <w:hyperlink r:id="rId13" w:history="1">
        <w:r w:rsidRPr="00F57C49">
          <w:rPr>
            <w:rStyle w:val="Hyperlink"/>
          </w:rPr>
          <w:t>https://github.com/Eslam10/SentiaDeliverables/tree/master/Script/Silent%20AuthenticationScripts</w:t>
        </w:r>
      </w:hyperlink>
      <w:r>
        <w:t xml:space="preserve"> </w:t>
      </w:r>
    </w:p>
    <w:p w:rsidR="00976364" w:rsidRDefault="00976364" w:rsidP="00976364">
      <w:pPr>
        <w:pStyle w:val="BodyText"/>
        <w:numPr>
          <w:ilvl w:val="0"/>
          <w:numId w:val="21"/>
        </w:numPr>
      </w:pPr>
      <w:r>
        <w:t>Naming Convention of Resource Group/Virtual Network/Subnets/Policy Definition/Policy Assignment were not provided, I put names starting with Sentia.</w:t>
      </w:r>
    </w:p>
    <w:p w:rsidR="00ED167F" w:rsidRDefault="00ED167F" w:rsidP="00ED167F">
      <w:pPr>
        <w:pStyle w:val="BodyText"/>
        <w:numPr>
          <w:ilvl w:val="0"/>
          <w:numId w:val="21"/>
        </w:numPr>
      </w:pPr>
      <w:r>
        <w:t>L</w:t>
      </w:r>
      <w:r>
        <w:t>oca</w:t>
      </w:r>
      <w:r>
        <w:t>tion of created resources was not provided, I assumed all resources will take the same Resource Group location by default.</w:t>
      </w:r>
    </w:p>
    <w:p w:rsidR="00ED167F" w:rsidRDefault="00ED167F" w:rsidP="00ED167F">
      <w:pPr>
        <w:pStyle w:val="BodyText"/>
        <w:numPr>
          <w:ilvl w:val="0"/>
          <w:numId w:val="21"/>
        </w:numPr>
      </w:pPr>
      <w:r>
        <w:t>S</w:t>
      </w:r>
      <w:r>
        <w:t xml:space="preserve">torageAccountType </w:t>
      </w:r>
      <w:r>
        <w:t>parameter wasn’t provided, I put it as “</w:t>
      </w:r>
      <w:r w:rsidRPr="00ED167F">
        <w:t>Standard_GRS</w:t>
      </w:r>
      <w:r>
        <w:t>”.</w:t>
      </w:r>
    </w:p>
    <w:p w:rsidR="00ED167F" w:rsidRDefault="00ED167F" w:rsidP="00792450">
      <w:pPr>
        <w:pStyle w:val="BodyText"/>
        <w:numPr>
          <w:ilvl w:val="0"/>
          <w:numId w:val="21"/>
        </w:numPr>
      </w:pPr>
      <w:r>
        <w:t>Number of IPs per subnet wasn't mentioned, I assumed /24 subnet network</w:t>
      </w:r>
      <w:r w:rsidR="00792450">
        <w:t>.</w:t>
      </w:r>
    </w:p>
    <w:p w:rsidR="00223E8F" w:rsidRDefault="00ED167F" w:rsidP="00ED167F">
      <w:pPr>
        <w:pStyle w:val="BodyText"/>
        <w:numPr>
          <w:ilvl w:val="0"/>
          <w:numId w:val="21"/>
        </w:numPr>
      </w:pPr>
      <w:r>
        <w:t>Storage Account is encrypted by default, I didn't add any step for that in the Storage Account template</w:t>
      </w:r>
      <w:r w:rsidR="00223E8F">
        <w:tab/>
      </w:r>
    </w:p>
    <w:p w:rsidR="00E26D79" w:rsidRDefault="00792450" w:rsidP="00792450">
      <w:pPr>
        <w:pStyle w:val="Heading2"/>
        <w:numPr>
          <w:ilvl w:val="0"/>
          <w:numId w:val="20"/>
        </w:numPr>
      </w:pPr>
      <w:bookmarkStart w:id="3" w:name="_Toc523701014"/>
      <w:r>
        <w:t>Script Usage</w:t>
      </w:r>
      <w:bookmarkEnd w:id="3"/>
    </w:p>
    <w:p w:rsidR="00223E8F" w:rsidRDefault="00792450" w:rsidP="00792450">
      <w:pPr>
        <w:pStyle w:val="BodyText"/>
        <w:numPr>
          <w:ilvl w:val="0"/>
          <w:numId w:val="20"/>
        </w:numPr>
      </w:pPr>
      <w:r>
        <w:t>Script will create required resources based on template/parameter files which will be taken from GitHub repository.</w:t>
      </w:r>
    </w:p>
    <w:p w:rsidR="00792450" w:rsidRDefault="00792450" w:rsidP="00792450">
      <w:pPr>
        <w:pStyle w:val="BodyText"/>
        <w:numPr>
          <w:ilvl w:val="0"/>
          <w:numId w:val="20"/>
        </w:numPr>
      </w:pPr>
      <w:r>
        <w:t>To keep it dynamic and to not update in the script itself in case of other template/parameter files</w:t>
      </w:r>
      <w:r w:rsidR="00074F6E">
        <w:t xml:space="preserve"> required</w:t>
      </w:r>
      <w:r>
        <w:t>, I add</w:t>
      </w:r>
      <w:r w:rsidR="00074F6E">
        <w:t>ed</w:t>
      </w:r>
      <w:r>
        <w:t xml:space="preserve"> another file call</w:t>
      </w:r>
      <w:r w:rsidR="00074F6E">
        <w:t>ed</w:t>
      </w:r>
      <w:r>
        <w:t xml:space="preserve"> “FileLocations.txt” which includes all temp</w:t>
      </w:r>
      <w:r w:rsidR="006E3D8E">
        <w:t>late</w:t>
      </w:r>
      <w:r>
        <w:t>/param</w:t>
      </w:r>
      <w:r w:rsidR="006E3D8E">
        <w:t>eter</w:t>
      </w:r>
      <w:r>
        <w:t xml:space="preserve"> files URLs in GitHub.</w:t>
      </w:r>
    </w:p>
    <w:p w:rsidR="00792450" w:rsidRDefault="00792450" w:rsidP="00792450">
      <w:pPr>
        <w:pStyle w:val="BodyText"/>
        <w:numPr>
          <w:ilvl w:val="0"/>
          <w:numId w:val="20"/>
        </w:numPr>
      </w:pPr>
      <w:r>
        <w:t xml:space="preserve">Only this “FileLocations.txt” file </w:t>
      </w:r>
      <w:r w:rsidR="00074F6E">
        <w:t xml:space="preserve">URL </w:t>
      </w:r>
      <w:r>
        <w:t>is written in the script, everything else in the script is variables based.</w:t>
      </w:r>
    </w:p>
    <w:p w:rsidR="00792450" w:rsidRDefault="00792450" w:rsidP="00792450">
      <w:pPr>
        <w:pStyle w:val="BodyText"/>
        <w:numPr>
          <w:ilvl w:val="0"/>
          <w:numId w:val="20"/>
        </w:numPr>
      </w:pPr>
      <w:r>
        <w:t>So, to re-use the script with other parameters, I can either,</w:t>
      </w:r>
    </w:p>
    <w:p w:rsidR="00792450" w:rsidRDefault="006E3D8E" w:rsidP="006E3D8E">
      <w:pPr>
        <w:pStyle w:val="BodyText"/>
        <w:numPr>
          <w:ilvl w:val="1"/>
          <w:numId w:val="20"/>
        </w:numPr>
      </w:pPr>
      <w:r>
        <w:t xml:space="preserve">Add a new “FileLocations.txt” file, </w:t>
      </w:r>
      <w:r w:rsidR="00792450">
        <w:t xml:space="preserve">Update </w:t>
      </w:r>
      <w:r>
        <w:t xml:space="preserve">all </w:t>
      </w:r>
      <w:r w:rsidR="00792450">
        <w:t xml:space="preserve">URLs in “FileLocations.txt” file </w:t>
      </w:r>
      <w:r>
        <w:t>to point to new template/parameter files, update “FileLocations.txt” URL in the script to point to new dir.</w:t>
      </w:r>
    </w:p>
    <w:p w:rsidR="006E3D8E" w:rsidRPr="00223E8F" w:rsidRDefault="006E3D8E" w:rsidP="006E3D8E">
      <w:pPr>
        <w:pStyle w:val="BodyText"/>
        <w:numPr>
          <w:ilvl w:val="1"/>
          <w:numId w:val="20"/>
        </w:numPr>
      </w:pPr>
      <w:r>
        <w:t>Or, update the required in the same template/parameter files.</w:t>
      </w:r>
    </w:p>
    <w:p w:rsidR="006E1B58" w:rsidRDefault="00074F6E" w:rsidP="00074F6E">
      <w:pPr>
        <w:pStyle w:val="Heading2"/>
        <w:numPr>
          <w:ilvl w:val="0"/>
          <w:numId w:val="20"/>
        </w:numPr>
      </w:pPr>
      <w:bookmarkStart w:id="4" w:name="_Toc523701015"/>
      <w:r>
        <w:lastRenderedPageBreak/>
        <w:t>Script Validation</w:t>
      </w:r>
      <w:bookmarkEnd w:id="4"/>
    </w:p>
    <w:p w:rsidR="00F915CC" w:rsidRDefault="00074F6E" w:rsidP="00074F6E">
      <w:pPr>
        <w:pStyle w:val="Heading3"/>
        <w:numPr>
          <w:ilvl w:val="0"/>
          <w:numId w:val="22"/>
        </w:numPr>
      </w:pPr>
      <w:bookmarkStart w:id="5" w:name="_Toc523701016"/>
      <w:r>
        <w:t xml:space="preserve">Resource </w:t>
      </w:r>
      <w:r w:rsidRPr="00074F6E">
        <w:t>Group</w:t>
      </w:r>
      <w:bookmarkEnd w:id="5"/>
    </w:p>
    <w:p w:rsidR="00074F6E" w:rsidRDefault="00074F6E" w:rsidP="00074F6E">
      <w:pPr>
        <w:pStyle w:val="BodyText"/>
      </w:pPr>
      <w:r>
        <w:rPr>
          <w:noProof/>
        </w:rPr>
        <w:drawing>
          <wp:inline distT="0" distB="0" distL="0" distR="0" wp14:anchorId="0AEE531E" wp14:editId="1BF5D5D9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6E" w:rsidRDefault="00074F6E" w:rsidP="00074F6E">
      <w:pPr>
        <w:pStyle w:val="BodyText"/>
      </w:pPr>
    </w:p>
    <w:p w:rsidR="00976364" w:rsidRDefault="00976364" w:rsidP="00976364">
      <w:pPr>
        <w:pStyle w:val="Heading3"/>
        <w:numPr>
          <w:ilvl w:val="0"/>
          <w:numId w:val="22"/>
        </w:numPr>
      </w:pPr>
      <w:bookmarkStart w:id="6" w:name="_Toc523701017"/>
      <w:r>
        <w:t>Storage Account</w:t>
      </w:r>
      <w:bookmarkEnd w:id="6"/>
    </w:p>
    <w:p w:rsid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1B15CF" wp14:editId="2F37599F">
            <wp:extent cx="5943600" cy="118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4" w:rsidRPr="00976364" w:rsidRDefault="00976364" w:rsidP="00976364">
      <w:pPr>
        <w:rPr>
          <w:lang w:eastAsia="en-US"/>
        </w:rPr>
      </w:pPr>
    </w:p>
    <w:p w:rsidR="00976364" w:rsidRDefault="00976364" w:rsidP="00976364">
      <w:pPr>
        <w:pStyle w:val="Heading3"/>
        <w:numPr>
          <w:ilvl w:val="0"/>
          <w:numId w:val="22"/>
        </w:numPr>
      </w:pPr>
      <w:bookmarkStart w:id="7" w:name="_Toc523701018"/>
      <w:r>
        <w:t>Virtual Network/Subnets</w:t>
      </w:r>
      <w:bookmarkEnd w:id="7"/>
    </w:p>
    <w:p w:rsid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890B8C5" wp14:editId="24E0B1E8">
            <wp:extent cx="5943600" cy="1212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4" w:rsidRP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9FFF541" wp14:editId="77F74DAE">
            <wp:extent cx="5943600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4" w:rsidRDefault="00976364" w:rsidP="00976364">
      <w:pPr>
        <w:pStyle w:val="Heading3"/>
        <w:numPr>
          <w:ilvl w:val="0"/>
          <w:numId w:val="22"/>
        </w:numPr>
      </w:pPr>
      <w:bookmarkStart w:id="8" w:name="_Toc523701019"/>
      <w:r>
        <w:lastRenderedPageBreak/>
        <w:t>Policy Definition</w:t>
      </w:r>
      <w:bookmarkEnd w:id="8"/>
    </w:p>
    <w:p w:rsidR="00980664" w:rsidRDefault="00980664" w:rsidP="009806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E3BC3BF" wp14:editId="39A9507E">
            <wp:extent cx="5943600" cy="5653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4" w:rsidRDefault="00980664" w:rsidP="00980664">
      <w:pPr>
        <w:rPr>
          <w:lang w:val="en-US" w:eastAsia="en-US"/>
        </w:rPr>
      </w:pPr>
    </w:p>
    <w:p w:rsidR="00980664" w:rsidRPr="00980664" w:rsidRDefault="00980664" w:rsidP="00980664">
      <w:pPr>
        <w:rPr>
          <w:lang w:val="en-US" w:eastAsia="en-US"/>
        </w:rPr>
      </w:pPr>
    </w:p>
    <w:p w:rsidR="00980664" w:rsidRDefault="00980664" w:rsidP="00980664">
      <w:pPr>
        <w:pStyle w:val="Heading3"/>
        <w:numPr>
          <w:ilvl w:val="0"/>
          <w:numId w:val="22"/>
        </w:numPr>
      </w:pPr>
      <w:bookmarkStart w:id="9" w:name="_Toc523701020"/>
      <w:r>
        <w:lastRenderedPageBreak/>
        <w:t>Policy Assignmet</w:t>
      </w:r>
      <w:bookmarkEnd w:id="9"/>
    </w:p>
    <w:p w:rsidR="00980664" w:rsidRDefault="00980664" w:rsidP="009806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3D7AD13" wp14:editId="0992AA72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64" w:rsidRDefault="00980664" w:rsidP="00980664">
      <w:pPr>
        <w:rPr>
          <w:lang w:val="en-US" w:eastAsia="en-US"/>
        </w:rPr>
      </w:pPr>
    </w:p>
    <w:p w:rsidR="00980664" w:rsidRDefault="00980664" w:rsidP="00980664">
      <w:pPr>
        <w:pStyle w:val="Heading4"/>
        <w:numPr>
          <w:ilvl w:val="0"/>
          <w:numId w:val="20"/>
        </w:numPr>
      </w:pPr>
      <w:r>
        <w:t>Policy Assignment Validation</w:t>
      </w:r>
    </w:p>
    <w:p w:rsidR="00980664" w:rsidRDefault="00980664" w:rsidP="00980664">
      <w:pPr>
        <w:pStyle w:val="ListParagraph"/>
        <w:numPr>
          <w:ilvl w:val="1"/>
          <w:numId w:val="20"/>
        </w:num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Create resource not in the allowed resource types (ex: App Service)</w:t>
      </w:r>
    </w:p>
    <w:p w:rsidR="00980664" w:rsidRDefault="00980664" w:rsidP="00980664">
      <w:pPr>
        <w:rPr>
          <w:sz w:val="22"/>
          <w:szCs w:val="22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691272" wp14:editId="6E8C14D6">
            <wp:extent cx="5943600" cy="2894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1C" w:rsidRDefault="00B5541C" w:rsidP="00980664">
      <w:pPr>
        <w:rPr>
          <w:sz w:val="22"/>
          <w:szCs w:val="22"/>
          <w:lang w:eastAsia="en-US"/>
        </w:rPr>
      </w:pPr>
    </w:p>
    <w:p w:rsidR="00B5541C" w:rsidRDefault="00B5541C" w:rsidP="00B5541C">
      <w:pPr>
        <w:pStyle w:val="Heading4"/>
        <w:numPr>
          <w:ilvl w:val="1"/>
          <w:numId w:val="20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Create resource in the allowed resource types (ex: new Storage Account)</w:t>
      </w:r>
    </w:p>
    <w:p w:rsidR="00B5541C" w:rsidRPr="00B5541C" w:rsidRDefault="00B5541C" w:rsidP="00B5541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32A7696" wp14:editId="304243D1">
            <wp:extent cx="5943600" cy="1271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6E" w:rsidRDefault="00976364" w:rsidP="00976364">
      <w:pPr>
        <w:pStyle w:val="Heading3"/>
        <w:numPr>
          <w:ilvl w:val="0"/>
          <w:numId w:val="22"/>
        </w:numPr>
      </w:pPr>
      <w:bookmarkStart w:id="10" w:name="_Toc523701021"/>
      <w:r>
        <w:t>Resources in Resource Group</w:t>
      </w:r>
      <w:bookmarkEnd w:id="10"/>
    </w:p>
    <w:p w:rsidR="00976364" w:rsidRDefault="00976364" w:rsidP="0097636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02BD305" wp14:editId="76DE9700">
            <wp:extent cx="594360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Default="00A64E2B" w:rsidP="00976364">
      <w:pPr>
        <w:rPr>
          <w:lang w:val="en-US" w:eastAsia="en-US"/>
        </w:rPr>
      </w:pPr>
    </w:p>
    <w:p w:rsidR="00A64E2B" w:rsidRDefault="00A64E2B" w:rsidP="00976364">
      <w:pPr>
        <w:rPr>
          <w:lang w:val="en-US" w:eastAsia="en-US"/>
        </w:rPr>
      </w:pPr>
    </w:p>
    <w:p w:rsidR="00A64E2B" w:rsidRDefault="00A64E2B" w:rsidP="00976364">
      <w:pPr>
        <w:rPr>
          <w:lang w:val="en-US" w:eastAsia="en-US"/>
        </w:rPr>
      </w:pPr>
    </w:p>
    <w:p w:rsidR="00A64E2B" w:rsidRPr="00976364" w:rsidRDefault="00A64E2B" w:rsidP="00976364">
      <w:pPr>
        <w:rPr>
          <w:lang w:val="en-US" w:eastAsia="en-US"/>
        </w:rPr>
      </w:pPr>
    </w:p>
    <w:p w:rsidR="007E260E" w:rsidRDefault="007E260E" w:rsidP="00A64E2B">
      <w:pPr>
        <w:pStyle w:val="Heading2"/>
        <w:numPr>
          <w:ilvl w:val="0"/>
          <w:numId w:val="20"/>
        </w:numPr>
      </w:pPr>
      <w:bookmarkStart w:id="11" w:name="_Toc523701022"/>
      <w:r>
        <w:lastRenderedPageBreak/>
        <w:t>GitHub Structrure</w:t>
      </w:r>
      <w:bookmarkEnd w:id="11"/>
      <w:r>
        <w:t xml:space="preserve"> 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1866"/>
        <w:gridCol w:w="7484"/>
      </w:tblGrid>
      <w:tr w:rsidR="007E260E" w:rsidRPr="007E260E" w:rsidTr="00550A80">
        <w:trPr>
          <w:trHeight w:val="259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Item</w:t>
            </w:r>
          </w:p>
        </w:tc>
        <w:tc>
          <w:tcPr>
            <w:tcW w:w="6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Dir</w:t>
            </w:r>
          </w:p>
        </w:tc>
      </w:tr>
      <w:tr w:rsidR="007E260E" w:rsidRPr="007E260E" w:rsidTr="00550A80">
        <w:trPr>
          <w:trHeight w:val="25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Main Script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3" w:history="1">
              <w:r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https://raw.githubusercontent.com/Eslam10/SentiaDeliverables/master/Script/Script.ps1</w:t>
              </w:r>
            </w:hyperlink>
          </w:p>
        </w:tc>
      </w:tr>
      <w:tr w:rsidR="007E260E" w:rsidRPr="007E260E" w:rsidTr="00550A80">
        <w:trPr>
          <w:trHeight w:val="25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Script Log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4" w:history="1">
              <w:r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https://raw.githubusercontent.com/Eslam10/SentiaDeliverables/master/Script/ScriptLog.txt</w:t>
              </w:r>
            </w:hyperlink>
          </w:p>
        </w:tc>
      </w:tr>
      <w:tr w:rsidR="007E260E" w:rsidRPr="007E260E" w:rsidTr="00550A80">
        <w:trPr>
          <w:trHeight w:val="25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ResourceGroup and FileLocations file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5" w:history="1">
              <w:r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https://github.com/Eslam10/SentiaDeliverables/tree/master/FileLocations_RGParameters</w:t>
              </w:r>
            </w:hyperlink>
          </w:p>
        </w:tc>
      </w:tr>
      <w:tr w:rsidR="007E260E" w:rsidRPr="007E260E" w:rsidTr="00550A80">
        <w:trPr>
          <w:trHeight w:val="25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Storage Account temp/param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6" w:history="1">
              <w:r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https://github.com/Eslam10/SentiaDeliverables/tree/master/StorageAccount</w:t>
              </w:r>
            </w:hyperlink>
          </w:p>
        </w:tc>
      </w:tr>
      <w:tr w:rsidR="007E260E" w:rsidRPr="007E260E" w:rsidTr="00550A80">
        <w:trPr>
          <w:trHeight w:val="25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Virtual Nwk temp/param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7" w:history="1">
              <w:r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https://github.com/Eslam10/SentiaDeliverables/tree/master/VirtualNwk</w:t>
              </w:r>
            </w:hyperlink>
          </w:p>
        </w:tc>
      </w:tr>
      <w:tr w:rsidR="007E260E" w:rsidRPr="007E260E" w:rsidTr="00550A80">
        <w:trPr>
          <w:trHeight w:val="259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7E260E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Polict Def/Assignment Body files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60E" w:rsidRPr="007E260E" w:rsidRDefault="007E260E" w:rsidP="007E260E">
            <w:pPr>
              <w:rPr>
                <w:rFonts w:ascii="Calibri" w:hAnsi="Calibri"/>
                <w:color w:val="0000FF"/>
                <w:sz w:val="22"/>
                <w:szCs w:val="22"/>
                <w:u w:val="single"/>
                <w:lang w:val="en-US" w:eastAsia="en-US"/>
              </w:rPr>
            </w:pPr>
            <w:hyperlink r:id="rId28" w:history="1">
              <w:r w:rsidRPr="007E260E">
                <w:rPr>
                  <w:rFonts w:ascii="Calibri" w:hAnsi="Calibri"/>
                  <w:color w:val="0000FF"/>
                  <w:sz w:val="22"/>
                  <w:szCs w:val="22"/>
                  <w:u w:val="single"/>
                  <w:lang w:val="en-US" w:eastAsia="en-US"/>
                </w:rPr>
                <w:t>https://github.com/Eslam10/SentiaDeliverables/tree/master/PolicyDefAss</w:t>
              </w:r>
            </w:hyperlink>
          </w:p>
        </w:tc>
      </w:tr>
    </w:tbl>
    <w:p w:rsidR="007E260E" w:rsidRPr="007E260E" w:rsidRDefault="007E260E" w:rsidP="007E260E">
      <w:pPr>
        <w:pStyle w:val="BodyText"/>
      </w:pPr>
    </w:p>
    <w:p w:rsidR="00A64E2B" w:rsidRDefault="00A64E2B" w:rsidP="00A64E2B">
      <w:pPr>
        <w:pStyle w:val="Heading2"/>
        <w:numPr>
          <w:ilvl w:val="0"/>
          <w:numId w:val="20"/>
        </w:numPr>
      </w:pPr>
      <w:bookmarkStart w:id="12" w:name="_Toc523701023"/>
      <w:r>
        <w:t>Time Log</w:t>
      </w:r>
      <w:bookmarkEnd w:id="12"/>
    </w:p>
    <w:tbl>
      <w:tblPr>
        <w:tblW w:w="5575" w:type="dxa"/>
        <w:tblLook w:val="04A0" w:firstRow="1" w:lastRow="0" w:firstColumn="1" w:lastColumn="0" w:noHBand="0" w:noVBand="1"/>
      </w:tblPr>
      <w:tblGrid>
        <w:gridCol w:w="4135"/>
        <w:gridCol w:w="1440"/>
      </w:tblGrid>
      <w:tr w:rsidR="00472136" w:rsidRPr="00472136" w:rsidTr="00472136">
        <w:trPr>
          <w:trHeight w:val="30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Action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Time Taken</w:t>
            </w:r>
          </w:p>
        </w:tc>
      </w:tr>
      <w:tr w:rsidR="00472136" w:rsidRPr="00472136" w:rsidTr="00472136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Reading/Research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/Simple commands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8 hrs</w:t>
            </w:r>
          </w:p>
        </w:tc>
      </w:tr>
      <w:tr w:rsidR="00472136" w:rsidRPr="00472136" w:rsidTr="00472136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Scripting/Testing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12 hrs</w:t>
            </w:r>
          </w:p>
        </w:tc>
      </w:tr>
      <w:tr w:rsidR="00472136" w:rsidRPr="00472136" w:rsidTr="00472136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Documentation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136" w:rsidRPr="00472136" w:rsidRDefault="00472136" w:rsidP="0047213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47213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0.5 hr</w:t>
            </w:r>
          </w:p>
        </w:tc>
      </w:tr>
    </w:tbl>
    <w:p w:rsidR="00472136" w:rsidRPr="00472136" w:rsidRDefault="00472136" w:rsidP="00472136">
      <w:pPr>
        <w:pStyle w:val="BodyText"/>
      </w:pPr>
    </w:p>
    <w:sectPr w:rsidR="00472136" w:rsidRPr="00472136" w:rsidSect="00E26D79">
      <w:footerReference w:type="default" r:id="rId29"/>
      <w:pgSz w:w="12240" w:h="15840" w:code="1"/>
      <w:pgMar w:top="1440" w:right="1440" w:bottom="2088" w:left="1440" w:header="936" w:footer="93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BE7" w:rsidRDefault="00066BE7">
      <w:r>
        <w:separator/>
      </w:r>
    </w:p>
  </w:endnote>
  <w:endnote w:type="continuationSeparator" w:id="0">
    <w:p w:rsidR="00066BE7" w:rsidRDefault="0006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charset w:val="00"/>
    <w:family w:val="swiss"/>
    <w:pitch w:val="variable"/>
    <w:sig w:usb0="00000003" w:usb1="00000000" w:usb2="00000000" w:usb3="00000000" w:csb0="00000001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C97" w:rsidRDefault="00905C97">
    <w:pPr>
      <w:pStyle w:val="Footer"/>
      <w:pBdr>
        <w:top w:val="single" w:sz="6" w:space="1" w:color="auto"/>
      </w:pBdr>
      <w:tabs>
        <w:tab w:val="right" w:pos="93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  <w:t>SL-IT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C97" w:rsidRDefault="00905C97">
    <w:pPr>
      <w:pStyle w:val="Footer"/>
      <w:pBdr>
        <w:top w:val="single" w:sz="6" w:space="1" w:color="auto"/>
      </w:pBdr>
      <w:tabs>
        <w:tab w:val="left" w:pos="5760"/>
        <w:tab w:val="right" w:pos="93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C97" w:rsidRPr="00F70049" w:rsidRDefault="00ED167F">
    <w:pPr>
      <w:pStyle w:val="Footer"/>
      <w:pBdr>
        <w:top w:val="single" w:sz="6" w:space="1" w:color="auto"/>
      </w:pBdr>
      <w:tabs>
        <w:tab w:val="clear" w:pos="8306"/>
        <w:tab w:val="left" w:pos="5760"/>
        <w:tab w:val="right" w:pos="9360"/>
      </w:tabs>
      <w:ind w:right="2"/>
      <w:rPr>
        <w:rFonts w:ascii="Calibri" w:hAnsi="Calibri"/>
      </w:rPr>
    </w:pPr>
    <w:r>
      <w:rPr>
        <w:rFonts w:ascii="Calibri" w:hAnsi="Calibri"/>
        <w:sz w:val="20"/>
      </w:rPr>
      <w:t>Eslam Mahmoud Sentia Deliverable</w:t>
    </w:r>
  </w:p>
  <w:p w:rsidR="00905C97" w:rsidRPr="00F70049" w:rsidRDefault="00905C97">
    <w:pPr>
      <w:pStyle w:val="Footer"/>
      <w:pBdr>
        <w:top w:val="single" w:sz="6" w:space="1" w:color="auto"/>
      </w:pBdr>
      <w:tabs>
        <w:tab w:val="clear" w:pos="8306"/>
        <w:tab w:val="left" w:pos="5760"/>
        <w:tab w:val="right" w:pos="9360"/>
      </w:tabs>
      <w:ind w:right="2"/>
      <w:jc w:val="right"/>
      <w:rPr>
        <w:rFonts w:ascii="Calibri" w:hAnsi="Calibri"/>
      </w:rPr>
    </w:pPr>
    <w:r w:rsidRPr="00F70049">
      <w:rPr>
        <w:rFonts w:ascii="Calibri" w:hAnsi="Calibri"/>
      </w:rPr>
      <w:t xml:space="preserve">Page </w:t>
    </w:r>
    <w:r w:rsidRPr="00F70049">
      <w:rPr>
        <w:rFonts w:ascii="Calibri" w:hAnsi="Calibri"/>
      </w:rPr>
      <w:fldChar w:fldCharType="begin"/>
    </w:r>
    <w:r w:rsidRPr="00F70049">
      <w:rPr>
        <w:rFonts w:ascii="Calibri" w:hAnsi="Calibri"/>
      </w:rPr>
      <w:instrText xml:space="preserve"> PAGE  \* MERGEFORMAT </w:instrText>
    </w:r>
    <w:r w:rsidRPr="00F70049">
      <w:rPr>
        <w:rFonts w:ascii="Calibri" w:hAnsi="Calibri"/>
      </w:rPr>
      <w:fldChar w:fldCharType="separate"/>
    </w:r>
    <w:r w:rsidR="005C0784">
      <w:rPr>
        <w:rFonts w:ascii="Calibri" w:hAnsi="Calibri"/>
        <w:noProof/>
      </w:rPr>
      <w:t>vii</w:t>
    </w:r>
    <w:r w:rsidRPr="00F7004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BE7" w:rsidRDefault="00066BE7">
      <w:pPr>
        <w:rPr>
          <w:sz w:val="19"/>
        </w:rPr>
      </w:pPr>
      <w:r>
        <w:rPr>
          <w:rFonts w:ascii="Courier" w:hAnsi="Courier"/>
          <w:sz w:val="21"/>
        </w:rPr>
        <w:separator/>
      </w:r>
    </w:p>
  </w:footnote>
  <w:footnote w:type="continuationSeparator" w:id="0">
    <w:p w:rsidR="00066BE7" w:rsidRDefault="0006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27AD"/>
    <w:multiLevelType w:val="singleLevel"/>
    <w:tmpl w:val="7568891A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BE424E5"/>
    <w:multiLevelType w:val="hybridMultilevel"/>
    <w:tmpl w:val="8DD6D02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FE7736"/>
    <w:multiLevelType w:val="singleLevel"/>
    <w:tmpl w:val="6504ADE2"/>
    <w:lvl w:ilvl="0">
      <w:start w:val="1"/>
      <w:numFmt w:val="bullet"/>
      <w:pStyle w:val="BulletInTabl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5035FD5"/>
    <w:multiLevelType w:val="singleLevel"/>
    <w:tmpl w:val="77649BDA"/>
    <w:lvl w:ilvl="0">
      <w:start w:val="1"/>
      <w:numFmt w:val="decimal"/>
      <w:pStyle w:val="HiddenTextNum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6285DEA"/>
    <w:multiLevelType w:val="hybridMultilevel"/>
    <w:tmpl w:val="A884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E13A7"/>
    <w:multiLevelType w:val="multilevel"/>
    <w:tmpl w:val="7F8232F4"/>
    <w:lvl w:ilvl="0">
      <w:start w:val="1"/>
      <w:numFmt w:val="bullet"/>
      <w:pStyle w:val="ListeHierarchique"/>
      <w:lvlText w:val=""/>
      <w:lvlJc w:val="left"/>
      <w:pPr>
        <w:tabs>
          <w:tab w:val="num" w:pos="794"/>
        </w:tabs>
        <w:ind w:left="794" w:hanging="434"/>
      </w:pPr>
      <w:rPr>
        <w:rFonts w:ascii="Symbol" w:hAnsi="Symbol" w:hint="default"/>
        <w:color w:val="0066A2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424C2B43"/>
    <w:multiLevelType w:val="hybridMultilevel"/>
    <w:tmpl w:val="172660E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71829"/>
    <w:multiLevelType w:val="hybridMultilevel"/>
    <w:tmpl w:val="0EC631A4"/>
    <w:lvl w:ilvl="0" w:tplc="CF9E5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61DB4"/>
    <w:multiLevelType w:val="hybridMultilevel"/>
    <w:tmpl w:val="520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9699D"/>
    <w:multiLevelType w:val="hybridMultilevel"/>
    <w:tmpl w:val="E7C4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7DDC"/>
    <w:multiLevelType w:val="hybridMultilevel"/>
    <w:tmpl w:val="6FE4F036"/>
    <w:lvl w:ilvl="0" w:tplc="0409000F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F9E163E"/>
    <w:multiLevelType w:val="hybridMultilevel"/>
    <w:tmpl w:val="F8C68F4C"/>
    <w:lvl w:ilvl="0" w:tplc="F482AE70">
      <w:start w:val="1"/>
      <w:numFmt w:val="decimal"/>
      <w:pStyle w:val="Heading2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0811BFB"/>
    <w:multiLevelType w:val="hybridMultilevel"/>
    <w:tmpl w:val="6106849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1D9A"/>
    <w:multiLevelType w:val="hybridMultilevel"/>
    <w:tmpl w:val="B8E8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0135"/>
    <w:multiLevelType w:val="multilevel"/>
    <w:tmpl w:val="CFD6DD5A"/>
    <w:lvl w:ilvl="0">
      <w:start w:val="1"/>
      <w:numFmt w:val="upperLetter"/>
      <w:pStyle w:val="appendix"/>
      <w:lvlText w:val="Appendix %1.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0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15" w15:restartNumberingAfterBreak="0">
    <w:nsid w:val="5BF51592"/>
    <w:multiLevelType w:val="singleLevel"/>
    <w:tmpl w:val="75C44F2E"/>
    <w:lvl w:ilvl="0">
      <w:start w:val="1"/>
      <w:numFmt w:val="bullet"/>
      <w:pStyle w:val="ListBullet2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4670F3F"/>
    <w:multiLevelType w:val="singleLevel"/>
    <w:tmpl w:val="AD087772"/>
    <w:lvl w:ilvl="0">
      <w:start w:val="1"/>
      <w:numFmt w:val="bullet"/>
      <w:pStyle w:val="InfoBlu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A412E9"/>
    <w:multiLevelType w:val="hybridMultilevel"/>
    <w:tmpl w:val="B5505A6A"/>
    <w:lvl w:ilvl="0" w:tplc="4E30DF74">
      <w:start w:val="1"/>
      <w:numFmt w:val="bullet"/>
      <w:pStyle w:val="HiddenTex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E582F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3E49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220CA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04D1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DC09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2F6FC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25ECF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E50DA9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F4825"/>
    <w:multiLevelType w:val="singleLevel"/>
    <w:tmpl w:val="F8D81904"/>
    <w:lvl w:ilvl="0">
      <w:start w:val="1"/>
      <w:numFmt w:val="bullet"/>
      <w:pStyle w:val="ListBullet3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 w15:restartNumberingAfterBreak="0">
    <w:nsid w:val="704007F1"/>
    <w:multiLevelType w:val="singleLevel"/>
    <w:tmpl w:val="081C88B4"/>
    <w:lvl w:ilvl="0">
      <w:start w:val="1"/>
      <w:numFmt w:val="bullet"/>
      <w:pStyle w:val="InfoBlueSub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19C42BC"/>
    <w:multiLevelType w:val="hybridMultilevel"/>
    <w:tmpl w:val="520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93ABA"/>
    <w:multiLevelType w:val="hybridMultilevel"/>
    <w:tmpl w:val="F6E4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15"/>
  </w:num>
  <w:num w:numId="6">
    <w:abstractNumId w:val="18"/>
  </w:num>
  <w:num w:numId="7">
    <w:abstractNumId w:val="0"/>
  </w:num>
  <w:num w:numId="8">
    <w:abstractNumId w:val="16"/>
  </w:num>
  <w:num w:numId="9">
    <w:abstractNumId w:val="19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20"/>
  </w:num>
  <w:num w:numId="15">
    <w:abstractNumId w:val="6"/>
  </w:num>
  <w:num w:numId="16">
    <w:abstractNumId w:val="10"/>
  </w:num>
  <w:num w:numId="17">
    <w:abstractNumId w:val="21"/>
  </w:num>
  <w:num w:numId="18">
    <w:abstractNumId w:val="4"/>
  </w:num>
  <w:num w:numId="19">
    <w:abstractNumId w:val="12"/>
  </w:num>
  <w:num w:numId="20">
    <w:abstractNumId w:val="13"/>
  </w:num>
  <w:num w:numId="21">
    <w:abstractNumId w:val="1"/>
  </w:num>
  <w:num w:numId="2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e4e4e4,#dbdbdb,#d5d5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D0"/>
    <w:rsid w:val="000008C0"/>
    <w:rsid w:val="00002301"/>
    <w:rsid w:val="00002456"/>
    <w:rsid w:val="00002E54"/>
    <w:rsid w:val="0000364D"/>
    <w:rsid w:val="00003752"/>
    <w:rsid w:val="00004542"/>
    <w:rsid w:val="00004650"/>
    <w:rsid w:val="00006248"/>
    <w:rsid w:val="00007FB5"/>
    <w:rsid w:val="00010241"/>
    <w:rsid w:val="000104B9"/>
    <w:rsid w:val="00011076"/>
    <w:rsid w:val="00011336"/>
    <w:rsid w:val="0001159F"/>
    <w:rsid w:val="00012280"/>
    <w:rsid w:val="00013D32"/>
    <w:rsid w:val="00014A19"/>
    <w:rsid w:val="00014E25"/>
    <w:rsid w:val="00014EB2"/>
    <w:rsid w:val="00015855"/>
    <w:rsid w:val="00015C6A"/>
    <w:rsid w:val="00015C7F"/>
    <w:rsid w:val="000160A9"/>
    <w:rsid w:val="0001648A"/>
    <w:rsid w:val="00016E3F"/>
    <w:rsid w:val="0001775A"/>
    <w:rsid w:val="000204D3"/>
    <w:rsid w:val="00020561"/>
    <w:rsid w:val="00021113"/>
    <w:rsid w:val="0002188F"/>
    <w:rsid w:val="00021957"/>
    <w:rsid w:val="00023AB9"/>
    <w:rsid w:val="00024059"/>
    <w:rsid w:val="000242AA"/>
    <w:rsid w:val="00027EB2"/>
    <w:rsid w:val="00030341"/>
    <w:rsid w:val="00030DA6"/>
    <w:rsid w:val="00032232"/>
    <w:rsid w:val="0003342B"/>
    <w:rsid w:val="000338EC"/>
    <w:rsid w:val="000350B9"/>
    <w:rsid w:val="0003597C"/>
    <w:rsid w:val="00035D5C"/>
    <w:rsid w:val="00035FE7"/>
    <w:rsid w:val="00037095"/>
    <w:rsid w:val="000377E5"/>
    <w:rsid w:val="0004005F"/>
    <w:rsid w:val="000409C1"/>
    <w:rsid w:val="00040B9F"/>
    <w:rsid w:val="00040CA4"/>
    <w:rsid w:val="000419C5"/>
    <w:rsid w:val="00041E07"/>
    <w:rsid w:val="00043ED7"/>
    <w:rsid w:val="00044A3F"/>
    <w:rsid w:val="00044C9D"/>
    <w:rsid w:val="00045777"/>
    <w:rsid w:val="000473BE"/>
    <w:rsid w:val="000475FE"/>
    <w:rsid w:val="00047AA7"/>
    <w:rsid w:val="00050481"/>
    <w:rsid w:val="000514F8"/>
    <w:rsid w:val="00051787"/>
    <w:rsid w:val="0005393C"/>
    <w:rsid w:val="00053A92"/>
    <w:rsid w:val="00054967"/>
    <w:rsid w:val="00055660"/>
    <w:rsid w:val="00056BCD"/>
    <w:rsid w:val="000571B2"/>
    <w:rsid w:val="00057497"/>
    <w:rsid w:val="000577D7"/>
    <w:rsid w:val="00060617"/>
    <w:rsid w:val="00061036"/>
    <w:rsid w:val="0006135B"/>
    <w:rsid w:val="00061CF8"/>
    <w:rsid w:val="0006214E"/>
    <w:rsid w:val="00064ECB"/>
    <w:rsid w:val="0006508C"/>
    <w:rsid w:val="00065C77"/>
    <w:rsid w:val="00065E38"/>
    <w:rsid w:val="0006602C"/>
    <w:rsid w:val="00066BE7"/>
    <w:rsid w:val="00067421"/>
    <w:rsid w:val="00070921"/>
    <w:rsid w:val="00070DA7"/>
    <w:rsid w:val="000719EA"/>
    <w:rsid w:val="000720A8"/>
    <w:rsid w:val="00072D51"/>
    <w:rsid w:val="00072FE9"/>
    <w:rsid w:val="00074F6E"/>
    <w:rsid w:val="00075280"/>
    <w:rsid w:val="00075BBD"/>
    <w:rsid w:val="000760AE"/>
    <w:rsid w:val="0007677D"/>
    <w:rsid w:val="000777F9"/>
    <w:rsid w:val="000801B4"/>
    <w:rsid w:val="0008044B"/>
    <w:rsid w:val="00081DE6"/>
    <w:rsid w:val="0008214D"/>
    <w:rsid w:val="00082AB8"/>
    <w:rsid w:val="00082B31"/>
    <w:rsid w:val="000831E3"/>
    <w:rsid w:val="00084070"/>
    <w:rsid w:val="00084678"/>
    <w:rsid w:val="00084E3E"/>
    <w:rsid w:val="0008537A"/>
    <w:rsid w:val="000863A5"/>
    <w:rsid w:val="00086A7E"/>
    <w:rsid w:val="0008776E"/>
    <w:rsid w:val="0009029A"/>
    <w:rsid w:val="00090859"/>
    <w:rsid w:val="00090E93"/>
    <w:rsid w:val="00093FDE"/>
    <w:rsid w:val="000944E2"/>
    <w:rsid w:val="00094CBA"/>
    <w:rsid w:val="0009562F"/>
    <w:rsid w:val="00095B87"/>
    <w:rsid w:val="00096A6C"/>
    <w:rsid w:val="00096FDD"/>
    <w:rsid w:val="0009756D"/>
    <w:rsid w:val="00097C67"/>
    <w:rsid w:val="000A046E"/>
    <w:rsid w:val="000A203D"/>
    <w:rsid w:val="000A2E85"/>
    <w:rsid w:val="000A3314"/>
    <w:rsid w:val="000A3852"/>
    <w:rsid w:val="000A39BA"/>
    <w:rsid w:val="000A4634"/>
    <w:rsid w:val="000A4B43"/>
    <w:rsid w:val="000A5197"/>
    <w:rsid w:val="000A52DA"/>
    <w:rsid w:val="000A5FEC"/>
    <w:rsid w:val="000A67AE"/>
    <w:rsid w:val="000A70F3"/>
    <w:rsid w:val="000A74BA"/>
    <w:rsid w:val="000A74C2"/>
    <w:rsid w:val="000A7996"/>
    <w:rsid w:val="000B1774"/>
    <w:rsid w:val="000B19FB"/>
    <w:rsid w:val="000B502E"/>
    <w:rsid w:val="000B5BC9"/>
    <w:rsid w:val="000B5BE0"/>
    <w:rsid w:val="000B63B2"/>
    <w:rsid w:val="000B6621"/>
    <w:rsid w:val="000B6CB5"/>
    <w:rsid w:val="000B6CD6"/>
    <w:rsid w:val="000B7485"/>
    <w:rsid w:val="000B75C5"/>
    <w:rsid w:val="000B7743"/>
    <w:rsid w:val="000B77F7"/>
    <w:rsid w:val="000B7BE0"/>
    <w:rsid w:val="000B7E7D"/>
    <w:rsid w:val="000C0614"/>
    <w:rsid w:val="000C0962"/>
    <w:rsid w:val="000C17A9"/>
    <w:rsid w:val="000C27C1"/>
    <w:rsid w:val="000C2E76"/>
    <w:rsid w:val="000C3F16"/>
    <w:rsid w:val="000C544D"/>
    <w:rsid w:val="000C5C9C"/>
    <w:rsid w:val="000C5DE3"/>
    <w:rsid w:val="000C5FC9"/>
    <w:rsid w:val="000C6B18"/>
    <w:rsid w:val="000C6E6A"/>
    <w:rsid w:val="000C70E3"/>
    <w:rsid w:val="000C722D"/>
    <w:rsid w:val="000C7720"/>
    <w:rsid w:val="000C79E7"/>
    <w:rsid w:val="000D041A"/>
    <w:rsid w:val="000D2998"/>
    <w:rsid w:val="000D2C53"/>
    <w:rsid w:val="000D3915"/>
    <w:rsid w:val="000D4A4A"/>
    <w:rsid w:val="000D4AA2"/>
    <w:rsid w:val="000D4EED"/>
    <w:rsid w:val="000D6BB7"/>
    <w:rsid w:val="000E0441"/>
    <w:rsid w:val="000E0F6C"/>
    <w:rsid w:val="000E107A"/>
    <w:rsid w:val="000E19A3"/>
    <w:rsid w:val="000E262C"/>
    <w:rsid w:val="000E2CDD"/>
    <w:rsid w:val="000E35AA"/>
    <w:rsid w:val="000E36B3"/>
    <w:rsid w:val="000E39CE"/>
    <w:rsid w:val="000E423A"/>
    <w:rsid w:val="000E4D90"/>
    <w:rsid w:val="000E508F"/>
    <w:rsid w:val="000E55D0"/>
    <w:rsid w:val="000E6429"/>
    <w:rsid w:val="000F167C"/>
    <w:rsid w:val="000F39C3"/>
    <w:rsid w:val="000F40B9"/>
    <w:rsid w:val="000F4333"/>
    <w:rsid w:val="000F4B8B"/>
    <w:rsid w:val="000F5C35"/>
    <w:rsid w:val="000F5C46"/>
    <w:rsid w:val="000F6818"/>
    <w:rsid w:val="000F72C4"/>
    <w:rsid w:val="000F7739"/>
    <w:rsid w:val="00100225"/>
    <w:rsid w:val="0010088A"/>
    <w:rsid w:val="00100934"/>
    <w:rsid w:val="00102475"/>
    <w:rsid w:val="00102ADE"/>
    <w:rsid w:val="00103C29"/>
    <w:rsid w:val="001053B2"/>
    <w:rsid w:val="00105A66"/>
    <w:rsid w:val="00106D15"/>
    <w:rsid w:val="001071AA"/>
    <w:rsid w:val="00107FC2"/>
    <w:rsid w:val="001119AD"/>
    <w:rsid w:val="00111C6D"/>
    <w:rsid w:val="00112326"/>
    <w:rsid w:val="0011245E"/>
    <w:rsid w:val="001124C6"/>
    <w:rsid w:val="001126E9"/>
    <w:rsid w:val="00112F81"/>
    <w:rsid w:val="001140DD"/>
    <w:rsid w:val="001143C9"/>
    <w:rsid w:val="00114B12"/>
    <w:rsid w:val="00114FCA"/>
    <w:rsid w:val="001157FF"/>
    <w:rsid w:val="00115815"/>
    <w:rsid w:val="001173B2"/>
    <w:rsid w:val="00117DBE"/>
    <w:rsid w:val="00120C07"/>
    <w:rsid w:val="0012163F"/>
    <w:rsid w:val="00121A8B"/>
    <w:rsid w:val="001222F8"/>
    <w:rsid w:val="001227B4"/>
    <w:rsid w:val="001233D3"/>
    <w:rsid w:val="00123421"/>
    <w:rsid w:val="001234F8"/>
    <w:rsid w:val="00123B97"/>
    <w:rsid w:val="001246E1"/>
    <w:rsid w:val="001248F2"/>
    <w:rsid w:val="00124CFD"/>
    <w:rsid w:val="001257B2"/>
    <w:rsid w:val="00125A9B"/>
    <w:rsid w:val="00125E8F"/>
    <w:rsid w:val="001264C2"/>
    <w:rsid w:val="001279D0"/>
    <w:rsid w:val="00127A94"/>
    <w:rsid w:val="00130280"/>
    <w:rsid w:val="0013062E"/>
    <w:rsid w:val="001313B8"/>
    <w:rsid w:val="001324D0"/>
    <w:rsid w:val="00133F04"/>
    <w:rsid w:val="00134DA3"/>
    <w:rsid w:val="00134E78"/>
    <w:rsid w:val="00135B42"/>
    <w:rsid w:val="00135F76"/>
    <w:rsid w:val="001363B8"/>
    <w:rsid w:val="00136BFA"/>
    <w:rsid w:val="001370D9"/>
    <w:rsid w:val="00137A20"/>
    <w:rsid w:val="00140BEB"/>
    <w:rsid w:val="00140D68"/>
    <w:rsid w:val="0014114A"/>
    <w:rsid w:val="001433B1"/>
    <w:rsid w:val="00143C24"/>
    <w:rsid w:val="0014418A"/>
    <w:rsid w:val="00144FC8"/>
    <w:rsid w:val="00145841"/>
    <w:rsid w:val="00147691"/>
    <w:rsid w:val="00147E8F"/>
    <w:rsid w:val="0015158C"/>
    <w:rsid w:val="001522EA"/>
    <w:rsid w:val="0015332F"/>
    <w:rsid w:val="00153840"/>
    <w:rsid w:val="00153CBD"/>
    <w:rsid w:val="0015438E"/>
    <w:rsid w:val="0015446E"/>
    <w:rsid w:val="00154621"/>
    <w:rsid w:val="00155DEC"/>
    <w:rsid w:val="00157E4F"/>
    <w:rsid w:val="00160498"/>
    <w:rsid w:val="00160D3A"/>
    <w:rsid w:val="001615BC"/>
    <w:rsid w:val="00163114"/>
    <w:rsid w:val="001640A8"/>
    <w:rsid w:val="001640CE"/>
    <w:rsid w:val="0016509C"/>
    <w:rsid w:val="00165D18"/>
    <w:rsid w:val="001664D7"/>
    <w:rsid w:val="0016666A"/>
    <w:rsid w:val="0016686D"/>
    <w:rsid w:val="00166C81"/>
    <w:rsid w:val="00167845"/>
    <w:rsid w:val="0017024D"/>
    <w:rsid w:val="001707A2"/>
    <w:rsid w:val="00170A01"/>
    <w:rsid w:val="00171DAC"/>
    <w:rsid w:val="00172343"/>
    <w:rsid w:val="00172D36"/>
    <w:rsid w:val="0017300E"/>
    <w:rsid w:val="001732A9"/>
    <w:rsid w:val="001732C9"/>
    <w:rsid w:val="00173574"/>
    <w:rsid w:val="00174249"/>
    <w:rsid w:val="00174B76"/>
    <w:rsid w:val="00174DF9"/>
    <w:rsid w:val="001753A0"/>
    <w:rsid w:val="00175A15"/>
    <w:rsid w:val="0017610C"/>
    <w:rsid w:val="00176326"/>
    <w:rsid w:val="00177607"/>
    <w:rsid w:val="00180724"/>
    <w:rsid w:val="00181088"/>
    <w:rsid w:val="0018109F"/>
    <w:rsid w:val="0018126A"/>
    <w:rsid w:val="0018141D"/>
    <w:rsid w:val="00181B33"/>
    <w:rsid w:val="00183686"/>
    <w:rsid w:val="0018609E"/>
    <w:rsid w:val="001863FA"/>
    <w:rsid w:val="00186F6D"/>
    <w:rsid w:val="001909C4"/>
    <w:rsid w:val="00190F23"/>
    <w:rsid w:val="00192368"/>
    <w:rsid w:val="001937BC"/>
    <w:rsid w:val="00194050"/>
    <w:rsid w:val="0019438D"/>
    <w:rsid w:val="0019487E"/>
    <w:rsid w:val="00194A84"/>
    <w:rsid w:val="0019507A"/>
    <w:rsid w:val="0019546F"/>
    <w:rsid w:val="00195BF0"/>
    <w:rsid w:val="00196BCD"/>
    <w:rsid w:val="0019705B"/>
    <w:rsid w:val="001975E4"/>
    <w:rsid w:val="00197617"/>
    <w:rsid w:val="001A23FB"/>
    <w:rsid w:val="001A2A66"/>
    <w:rsid w:val="001A33AB"/>
    <w:rsid w:val="001A38D7"/>
    <w:rsid w:val="001A4258"/>
    <w:rsid w:val="001A5434"/>
    <w:rsid w:val="001A6443"/>
    <w:rsid w:val="001A68E8"/>
    <w:rsid w:val="001A70D7"/>
    <w:rsid w:val="001A79DA"/>
    <w:rsid w:val="001A7CF6"/>
    <w:rsid w:val="001B0140"/>
    <w:rsid w:val="001B0AE1"/>
    <w:rsid w:val="001B231A"/>
    <w:rsid w:val="001B265A"/>
    <w:rsid w:val="001B26FA"/>
    <w:rsid w:val="001B3419"/>
    <w:rsid w:val="001B3483"/>
    <w:rsid w:val="001B3BDD"/>
    <w:rsid w:val="001B417B"/>
    <w:rsid w:val="001B45FF"/>
    <w:rsid w:val="001B47B8"/>
    <w:rsid w:val="001B489B"/>
    <w:rsid w:val="001B6002"/>
    <w:rsid w:val="001B604C"/>
    <w:rsid w:val="001B61C1"/>
    <w:rsid w:val="001B6372"/>
    <w:rsid w:val="001B6612"/>
    <w:rsid w:val="001B7F7C"/>
    <w:rsid w:val="001C055F"/>
    <w:rsid w:val="001C0B3E"/>
    <w:rsid w:val="001C0F7E"/>
    <w:rsid w:val="001C1288"/>
    <w:rsid w:val="001C12FC"/>
    <w:rsid w:val="001C1766"/>
    <w:rsid w:val="001C2883"/>
    <w:rsid w:val="001C28AE"/>
    <w:rsid w:val="001C2B86"/>
    <w:rsid w:val="001C34C3"/>
    <w:rsid w:val="001C3C70"/>
    <w:rsid w:val="001C5F95"/>
    <w:rsid w:val="001C7289"/>
    <w:rsid w:val="001C761C"/>
    <w:rsid w:val="001C7BCD"/>
    <w:rsid w:val="001C7E5C"/>
    <w:rsid w:val="001C7FAF"/>
    <w:rsid w:val="001D1C9D"/>
    <w:rsid w:val="001D1CF3"/>
    <w:rsid w:val="001D2204"/>
    <w:rsid w:val="001D27C5"/>
    <w:rsid w:val="001D357A"/>
    <w:rsid w:val="001D3D07"/>
    <w:rsid w:val="001D5680"/>
    <w:rsid w:val="001D6AAB"/>
    <w:rsid w:val="001D7764"/>
    <w:rsid w:val="001D777D"/>
    <w:rsid w:val="001D7FFD"/>
    <w:rsid w:val="001E0114"/>
    <w:rsid w:val="001E017A"/>
    <w:rsid w:val="001E0366"/>
    <w:rsid w:val="001E13FD"/>
    <w:rsid w:val="001E1800"/>
    <w:rsid w:val="001E18ED"/>
    <w:rsid w:val="001E523B"/>
    <w:rsid w:val="001E6035"/>
    <w:rsid w:val="001E70B8"/>
    <w:rsid w:val="001E7EC4"/>
    <w:rsid w:val="001E7EEB"/>
    <w:rsid w:val="001F00CF"/>
    <w:rsid w:val="001F00D2"/>
    <w:rsid w:val="001F03C9"/>
    <w:rsid w:val="001F0B21"/>
    <w:rsid w:val="001F0CAD"/>
    <w:rsid w:val="001F115F"/>
    <w:rsid w:val="001F1D67"/>
    <w:rsid w:val="001F1FE1"/>
    <w:rsid w:val="001F21AB"/>
    <w:rsid w:val="001F23AF"/>
    <w:rsid w:val="001F3279"/>
    <w:rsid w:val="001F3D04"/>
    <w:rsid w:val="001F572D"/>
    <w:rsid w:val="001F61EA"/>
    <w:rsid w:val="001F6AB0"/>
    <w:rsid w:val="001F6CA3"/>
    <w:rsid w:val="001F73F8"/>
    <w:rsid w:val="001F79BF"/>
    <w:rsid w:val="002007C5"/>
    <w:rsid w:val="0020123D"/>
    <w:rsid w:val="00202DD0"/>
    <w:rsid w:val="00202E31"/>
    <w:rsid w:val="00202F50"/>
    <w:rsid w:val="00204012"/>
    <w:rsid w:val="00204442"/>
    <w:rsid w:val="00204971"/>
    <w:rsid w:val="00204C95"/>
    <w:rsid w:val="00204F1F"/>
    <w:rsid w:val="00205A5B"/>
    <w:rsid w:val="0020665F"/>
    <w:rsid w:val="00206B2E"/>
    <w:rsid w:val="00207219"/>
    <w:rsid w:val="00207479"/>
    <w:rsid w:val="002102BE"/>
    <w:rsid w:val="00210C25"/>
    <w:rsid w:val="00210D7B"/>
    <w:rsid w:val="00211477"/>
    <w:rsid w:val="00211BFA"/>
    <w:rsid w:val="00212094"/>
    <w:rsid w:val="002122D4"/>
    <w:rsid w:val="00212339"/>
    <w:rsid w:val="002128B5"/>
    <w:rsid w:val="00212B81"/>
    <w:rsid w:val="00213210"/>
    <w:rsid w:val="002137AB"/>
    <w:rsid w:val="002144E1"/>
    <w:rsid w:val="00214D06"/>
    <w:rsid w:val="002150C0"/>
    <w:rsid w:val="002150E0"/>
    <w:rsid w:val="00216463"/>
    <w:rsid w:val="0021655D"/>
    <w:rsid w:val="00216D1A"/>
    <w:rsid w:val="00216F1D"/>
    <w:rsid w:val="002172FA"/>
    <w:rsid w:val="0022096D"/>
    <w:rsid w:val="0022168F"/>
    <w:rsid w:val="00221E61"/>
    <w:rsid w:val="00223E8F"/>
    <w:rsid w:val="002267DE"/>
    <w:rsid w:val="00226FE2"/>
    <w:rsid w:val="0022730A"/>
    <w:rsid w:val="002300B9"/>
    <w:rsid w:val="00231320"/>
    <w:rsid w:val="0023163E"/>
    <w:rsid w:val="00232028"/>
    <w:rsid w:val="00232499"/>
    <w:rsid w:val="00232DB7"/>
    <w:rsid w:val="00233497"/>
    <w:rsid w:val="0023490E"/>
    <w:rsid w:val="00234AC3"/>
    <w:rsid w:val="00234EF3"/>
    <w:rsid w:val="00235093"/>
    <w:rsid w:val="002356E5"/>
    <w:rsid w:val="00235B18"/>
    <w:rsid w:val="002360AC"/>
    <w:rsid w:val="00236808"/>
    <w:rsid w:val="002371B6"/>
    <w:rsid w:val="00237431"/>
    <w:rsid w:val="00237CCD"/>
    <w:rsid w:val="00237D87"/>
    <w:rsid w:val="00237DD3"/>
    <w:rsid w:val="00240A46"/>
    <w:rsid w:val="00241C6F"/>
    <w:rsid w:val="002429AE"/>
    <w:rsid w:val="00242B82"/>
    <w:rsid w:val="00242CAC"/>
    <w:rsid w:val="00244092"/>
    <w:rsid w:val="002440DE"/>
    <w:rsid w:val="00244D88"/>
    <w:rsid w:val="00244F62"/>
    <w:rsid w:val="00245C25"/>
    <w:rsid w:val="00246652"/>
    <w:rsid w:val="002466ED"/>
    <w:rsid w:val="002473BE"/>
    <w:rsid w:val="00247DEC"/>
    <w:rsid w:val="00247F24"/>
    <w:rsid w:val="00247F7C"/>
    <w:rsid w:val="0025007A"/>
    <w:rsid w:val="0025183C"/>
    <w:rsid w:val="00252278"/>
    <w:rsid w:val="0025285A"/>
    <w:rsid w:val="00253575"/>
    <w:rsid w:val="00253709"/>
    <w:rsid w:val="00254926"/>
    <w:rsid w:val="00254AE2"/>
    <w:rsid w:val="00255F47"/>
    <w:rsid w:val="0025691A"/>
    <w:rsid w:val="00260ACF"/>
    <w:rsid w:val="002615A2"/>
    <w:rsid w:val="00261858"/>
    <w:rsid w:val="00261880"/>
    <w:rsid w:val="00261D72"/>
    <w:rsid w:val="00262A4D"/>
    <w:rsid w:val="00264A69"/>
    <w:rsid w:val="00265603"/>
    <w:rsid w:val="00265C2A"/>
    <w:rsid w:val="00266046"/>
    <w:rsid w:val="0026749D"/>
    <w:rsid w:val="00270443"/>
    <w:rsid w:val="00270AB1"/>
    <w:rsid w:val="00272BE1"/>
    <w:rsid w:val="00272FCC"/>
    <w:rsid w:val="00273913"/>
    <w:rsid w:val="00273A7C"/>
    <w:rsid w:val="0027402B"/>
    <w:rsid w:val="002748BE"/>
    <w:rsid w:val="00274F7A"/>
    <w:rsid w:val="00276933"/>
    <w:rsid w:val="00276A6A"/>
    <w:rsid w:val="0027747F"/>
    <w:rsid w:val="00277C85"/>
    <w:rsid w:val="00281B16"/>
    <w:rsid w:val="002822DD"/>
    <w:rsid w:val="002826B7"/>
    <w:rsid w:val="00283591"/>
    <w:rsid w:val="002838BF"/>
    <w:rsid w:val="0028562B"/>
    <w:rsid w:val="0028570B"/>
    <w:rsid w:val="00285885"/>
    <w:rsid w:val="0028595A"/>
    <w:rsid w:val="002876BC"/>
    <w:rsid w:val="00287D10"/>
    <w:rsid w:val="00290742"/>
    <w:rsid w:val="00290990"/>
    <w:rsid w:val="002922D3"/>
    <w:rsid w:val="002929DC"/>
    <w:rsid w:val="00292A25"/>
    <w:rsid w:val="002942EF"/>
    <w:rsid w:val="00294366"/>
    <w:rsid w:val="002943C8"/>
    <w:rsid w:val="00294A14"/>
    <w:rsid w:val="00295822"/>
    <w:rsid w:val="00296357"/>
    <w:rsid w:val="00297199"/>
    <w:rsid w:val="002A004E"/>
    <w:rsid w:val="002A0137"/>
    <w:rsid w:val="002A04A9"/>
    <w:rsid w:val="002A070C"/>
    <w:rsid w:val="002A100F"/>
    <w:rsid w:val="002A1CED"/>
    <w:rsid w:val="002A2586"/>
    <w:rsid w:val="002A2C07"/>
    <w:rsid w:val="002A2EAE"/>
    <w:rsid w:val="002A3337"/>
    <w:rsid w:val="002A3F1B"/>
    <w:rsid w:val="002A540F"/>
    <w:rsid w:val="002A5C20"/>
    <w:rsid w:val="002A5D59"/>
    <w:rsid w:val="002A5F6E"/>
    <w:rsid w:val="002A6552"/>
    <w:rsid w:val="002B025B"/>
    <w:rsid w:val="002B0EF7"/>
    <w:rsid w:val="002B1A52"/>
    <w:rsid w:val="002B1C9C"/>
    <w:rsid w:val="002B1FE9"/>
    <w:rsid w:val="002B22D5"/>
    <w:rsid w:val="002B24B9"/>
    <w:rsid w:val="002B2792"/>
    <w:rsid w:val="002B294D"/>
    <w:rsid w:val="002B5200"/>
    <w:rsid w:val="002B54F8"/>
    <w:rsid w:val="002B554F"/>
    <w:rsid w:val="002B5949"/>
    <w:rsid w:val="002B5B39"/>
    <w:rsid w:val="002B6F5E"/>
    <w:rsid w:val="002B73B6"/>
    <w:rsid w:val="002B7A13"/>
    <w:rsid w:val="002C11EC"/>
    <w:rsid w:val="002C1315"/>
    <w:rsid w:val="002C245B"/>
    <w:rsid w:val="002C338D"/>
    <w:rsid w:val="002C3767"/>
    <w:rsid w:val="002C3EBE"/>
    <w:rsid w:val="002C4036"/>
    <w:rsid w:val="002C51D5"/>
    <w:rsid w:val="002C5C0B"/>
    <w:rsid w:val="002C5CB1"/>
    <w:rsid w:val="002C5F22"/>
    <w:rsid w:val="002C6466"/>
    <w:rsid w:val="002C784B"/>
    <w:rsid w:val="002C79C7"/>
    <w:rsid w:val="002C7D88"/>
    <w:rsid w:val="002D0602"/>
    <w:rsid w:val="002D14E5"/>
    <w:rsid w:val="002D15B0"/>
    <w:rsid w:val="002D17A1"/>
    <w:rsid w:val="002D1EE6"/>
    <w:rsid w:val="002D24F3"/>
    <w:rsid w:val="002D36FA"/>
    <w:rsid w:val="002D3A1F"/>
    <w:rsid w:val="002D3D96"/>
    <w:rsid w:val="002D4BD0"/>
    <w:rsid w:val="002D4DC3"/>
    <w:rsid w:val="002D6B66"/>
    <w:rsid w:val="002D6E7D"/>
    <w:rsid w:val="002D76BB"/>
    <w:rsid w:val="002D77D8"/>
    <w:rsid w:val="002E0D33"/>
    <w:rsid w:val="002E1E1E"/>
    <w:rsid w:val="002E2E3A"/>
    <w:rsid w:val="002E309F"/>
    <w:rsid w:val="002E36A3"/>
    <w:rsid w:val="002E4314"/>
    <w:rsid w:val="002E4515"/>
    <w:rsid w:val="002E4AD8"/>
    <w:rsid w:val="002E52A1"/>
    <w:rsid w:val="002E5437"/>
    <w:rsid w:val="002E579A"/>
    <w:rsid w:val="002E5860"/>
    <w:rsid w:val="002E691F"/>
    <w:rsid w:val="002E6E31"/>
    <w:rsid w:val="002F0068"/>
    <w:rsid w:val="002F04AA"/>
    <w:rsid w:val="002F0864"/>
    <w:rsid w:val="002F11E3"/>
    <w:rsid w:val="002F1747"/>
    <w:rsid w:val="002F1A5E"/>
    <w:rsid w:val="002F24A1"/>
    <w:rsid w:val="002F2B2B"/>
    <w:rsid w:val="002F48FA"/>
    <w:rsid w:val="002F6100"/>
    <w:rsid w:val="002F6904"/>
    <w:rsid w:val="002F765F"/>
    <w:rsid w:val="002F7780"/>
    <w:rsid w:val="002F797F"/>
    <w:rsid w:val="002F7F22"/>
    <w:rsid w:val="003003CF"/>
    <w:rsid w:val="00300F0C"/>
    <w:rsid w:val="00302B2C"/>
    <w:rsid w:val="0030307D"/>
    <w:rsid w:val="0030336E"/>
    <w:rsid w:val="00303804"/>
    <w:rsid w:val="003043FF"/>
    <w:rsid w:val="00305498"/>
    <w:rsid w:val="003059E5"/>
    <w:rsid w:val="003065EA"/>
    <w:rsid w:val="00306989"/>
    <w:rsid w:val="00307014"/>
    <w:rsid w:val="00307756"/>
    <w:rsid w:val="00307A53"/>
    <w:rsid w:val="00310AFB"/>
    <w:rsid w:val="00310C87"/>
    <w:rsid w:val="003114DB"/>
    <w:rsid w:val="00311B1E"/>
    <w:rsid w:val="00312A74"/>
    <w:rsid w:val="00312E80"/>
    <w:rsid w:val="003132AA"/>
    <w:rsid w:val="003133BE"/>
    <w:rsid w:val="00313EBF"/>
    <w:rsid w:val="00313F1A"/>
    <w:rsid w:val="00313F25"/>
    <w:rsid w:val="0031567E"/>
    <w:rsid w:val="00315B48"/>
    <w:rsid w:val="0032016A"/>
    <w:rsid w:val="0032147F"/>
    <w:rsid w:val="0032154B"/>
    <w:rsid w:val="003222C3"/>
    <w:rsid w:val="003231E9"/>
    <w:rsid w:val="0032390C"/>
    <w:rsid w:val="00323C0A"/>
    <w:rsid w:val="00324BAD"/>
    <w:rsid w:val="003255A3"/>
    <w:rsid w:val="00326A91"/>
    <w:rsid w:val="00327A1A"/>
    <w:rsid w:val="00327E24"/>
    <w:rsid w:val="0033000C"/>
    <w:rsid w:val="00330259"/>
    <w:rsid w:val="00331A20"/>
    <w:rsid w:val="00331B81"/>
    <w:rsid w:val="00332427"/>
    <w:rsid w:val="00334545"/>
    <w:rsid w:val="003358D9"/>
    <w:rsid w:val="003368C3"/>
    <w:rsid w:val="00340043"/>
    <w:rsid w:val="003402AA"/>
    <w:rsid w:val="0034084F"/>
    <w:rsid w:val="00340B1C"/>
    <w:rsid w:val="00340F41"/>
    <w:rsid w:val="00341DB9"/>
    <w:rsid w:val="00342419"/>
    <w:rsid w:val="00342542"/>
    <w:rsid w:val="003429E4"/>
    <w:rsid w:val="00342B03"/>
    <w:rsid w:val="00342CAC"/>
    <w:rsid w:val="003432AE"/>
    <w:rsid w:val="003439DA"/>
    <w:rsid w:val="003443A1"/>
    <w:rsid w:val="003458E9"/>
    <w:rsid w:val="00345A9C"/>
    <w:rsid w:val="00346DA0"/>
    <w:rsid w:val="003471F1"/>
    <w:rsid w:val="0035170E"/>
    <w:rsid w:val="00351F28"/>
    <w:rsid w:val="003528F0"/>
    <w:rsid w:val="00352A58"/>
    <w:rsid w:val="00352EAB"/>
    <w:rsid w:val="00353AC0"/>
    <w:rsid w:val="00355195"/>
    <w:rsid w:val="003561B9"/>
    <w:rsid w:val="00356454"/>
    <w:rsid w:val="0035669A"/>
    <w:rsid w:val="00357205"/>
    <w:rsid w:val="00360045"/>
    <w:rsid w:val="00360553"/>
    <w:rsid w:val="00361C72"/>
    <w:rsid w:val="0036210D"/>
    <w:rsid w:val="0036213A"/>
    <w:rsid w:val="00362A1D"/>
    <w:rsid w:val="00362C9E"/>
    <w:rsid w:val="00366E46"/>
    <w:rsid w:val="003672E1"/>
    <w:rsid w:val="003702B1"/>
    <w:rsid w:val="00370626"/>
    <w:rsid w:val="003710FC"/>
    <w:rsid w:val="0037192D"/>
    <w:rsid w:val="00371C9E"/>
    <w:rsid w:val="003745F6"/>
    <w:rsid w:val="00376545"/>
    <w:rsid w:val="003772F5"/>
    <w:rsid w:val="00377CFE"/>
    <w:rsid w:val="003807E1"/>
    <w:rsid w:val="00380A5B"/>
    <w:rsid w:val="00381B58"/>
    <w:rsid w:val="00382CA5"/>
    <w:rsid w:val="00383931"/>
    <w:rsid w:val="00383D10"/>
    <w:rsid w:val="003844D5"/>
    <w:rsid w:val="003869AC"/>
    <w:rsid w:val="00387242"/>
    <w:rsid w:val="00387342"/>
    <w:rsid w:val="00387D13"/>
    <w:rsid w:val="00390EFF"/>
    <w:rsid w:val="00392533"/>
    <w:rsid w:val="00392C17"/>
    <w:rsid w:val="00393F90"/>
    <w:rsid w:val="00396023"/>
    <w:rsid w:val="00396309"/>
    <w:rsid w:val="00396E6A"/>
    <w:rsid w:val="003971C0"/>
    <w:rsid w:val="0039790E"/>
    <w:rsid w:val="003A0C37"/>
    <w:rsid w:val="003A0D93"/>
    <w:rsid w:val="003A1890"/>
    <w:rsid w:val="003A26B1"/>
    <w:rsid w:val="003A54CF"/>
    <w:rsid w:val="003A6A0A"/>
    <w:rsid w:val="003A6BA3"/>
    <w:rsid w:val="003A6E29"/>
    <w:rsid w:val="003A7EB3"/>
    <w:rsid w:val="003B0859"/>
    <w:rsid w:val="003B17BD"/>
    <w:rsid w:val="003B2207"/>
    <w:rsid w:val="003B2A94"/>
    <w:rsid w:val="003B3535"/>
    <w:rsid w:val="003B36A9"/>
    <w:rsid w:val="003B3EB3"/>
    <w:rsid w:val="003B4F5C"/>
    <w:rsid w:val="003B58A0"/>
    <w:rsid w:val="003B5B34"/>
    <w:rsid w:val="003B6311"/>
    <w:rsid w:val="003B6DD5"/>
    <w:rsid w:val="003B7772"/>
    <w:rsid w:val="003B799F"/>
    <w:rsid w:val="003C0A4C"/>
    <w:rsid w:val="003C1153"/>
    <w:rsid w:val="003C14A9"/>
    <w:rsid w:val="003C2FCE"/>
    <w:rsid w:val="003C32C5"/>
    <w:rsid w:val="003C4962"/>
    <w:rsid w:val="003C4BA6"/>
    <w:rsid w:val="003C511C"/>
    <w:rsid w:val="003C516E"/>
    <w:rsid w:val="003C7936"/>
    <w:rsid w:val="003D0691"/>
    <w:rsid w:val="003D0BB7"/>
    <w:rsid w:val="003D1264"/>
    <w:rsid w:val="003D1901"/>
    <w:rsid w:val="003D191B"/>
    <w:rsid w:val="003D26FF"/>
    <w:rsid w:val="003D2A47"/>
    <w:rsid w:val="003D2CD3"/>
    <w:rsid w:val="003D2D28"/>
    <w:rsid w:val="003D38F9"/>
    <w:rsid w:val="003D4345"/>
    <w:rsid w:val="003D480D"/>
    <w:rsid w:val="003D5D7B"/>
    <w:rsid w:val="003D5F31"/>
    <w:rsid w:val="003D64C2"/>
    <w:rsid w:val="003D68C3"/>
    <w:rsid w:val="003D7EB4"/>
    <w:rsid w:val="003E0DB0"/>
    <w:rsid w:val="003E10EB"/>
    <w:rsid w:val="003E2319"/>
    <w:rsid w:val="003E3137"/>
    <w:rsid w:val="003E60AC"/>
    <w:rsid w:val="003E6C4D"/>
    <w:rsid w:val="003E7265"/>
    <w:rsid w:val="003E7799"/>
    <w:rsid w:val="003E7D1E"/>
    <w:rsid w:val="003E7DB2"/>
    <w:rsid w:val="003F009D"/>
    <w:rsid w:val="003F0693"/>
    <w:rsid w:val="003F08DF"/>
    <w:rsid w:val="003F095A"/>
    <w:rsid w:val="003F0BA9"/>
    <w:rsid w:val="003F117A"/>
    <w:rsid w:val="003F14CC"/>
    <w:rsid w:val="003F1517"/>
    <w:rsid w:val="003F1C6B"/>
    <w:rsid w:val="003F1F6A"/>
    <w:rsid w:val="003F2442"/>
    <w:rsid w:val="003F3CFE"/>
    <w:rsid w:val="003F3EB2"/>
    <w:rsid w:val="003F5080"/>
    <w:rsid w:val="003F52FF"/>
    <w:rsid w:val="003F53DC"/>
    <w:rsid w:val="003F5636"/>
    <w:rsid w:val="003F570C"/>
    <w:rsid w:val="003F5CDA"/>
    <w:rsid w:val="003F6220"/>
    <w:rsid w:val="003F76E0"/>
    <w:rsid w:val="00401526"/>
    <w:rsid w:val="00401D8C"/>
    <w:rsid w:val="00403BE0"/>
    <w:rsid w:val="00403D12"/>
    <w:rsid w:val="00403D7B"/>
    <w:rsid w:val="00403FBD"/>
    <w:rsid w:val="00404A15"/>
    <w:rsid w:val="004053AD"/>
    <w:rsid w:val="00405497"/>
    <w:rsid w:val="00405990"/>
    <w:rsid w:val="00405A23"/>
    <w:rsid w:val="004068ED"/>
    <w:rsid w:val="00406ABA"/>
    <w:rsid w:val="0040774E"/>
    <w:rsid w:val="00407F2C"/>
    <w:rsid w:val="00410AFC"/>
    <w:rsid w:val="00410EE3"/>
    <w:rsid w:val="00410F6B"/>
    <w:rsid w:val="0041186C"/>
    <w:rsid w:val="0041274E"/>
    <w:rsid w:val="004128A6"/>
    <w:rsid w:val="00412C82"/>
    <w:rsid w:val="004148AE"/>
    <w:rsid w:val="00414E1F"/>
    <w:rsid w:val="00414FC5"/>
    <w:rsid w:val="004157BF"/>
    <w:rsid w:val="00415DCE"/>
    <w:rsid w:val="00415FC9"/>
    <w:rsid w:val="00416303"/>
    <w:rsid w:val="004164A9"/>
    <w:rsid w:val="00416A6D"/>
    <w:rsid w:val="00416C3C"/>
    <w:rsid w:val="00417465"/>
    <w:rsid w:val="00417A2F"/>
    <w:rsid w:val="004202A6"/>
    <w:rsid w:val="00420EDF"/>
    <w:rsid w:val="00421C6F"/>
    <w:rsid w:val="0042261D"/>
    <w:rsid w:val="004226FB"/>
    <w:rsid w:val="00423254"/>
    <w:rsid w:val="00423493"/>
    <w:rsid w:val="004236CF"/>
    <w:rsid w:val="0042385A"/>
    <w:rsid w:val="00424555"/>
    <w:rsid w:val="0042486E"/>
    <w:rsid w:val="00425604"/>
    <w:rsid w:val="00427C2E"/>
    <w:rsid w:val="00427EB7"/>
    <w:rsid w:val="0043134A"/>
    <w:rsid w:val="004317B9"/>
    <w:rsid w:val="00431ACF"/>
    <w:rsid w:val="00431B87"/>
    <w:rsid w:val="00434144"/>
    <w:rsid w:val="00434EF6"/>
    <w:rsid w:val="00435407"/>
    <w:rsid w:val="004357EB"/>
    <w:rsid w:val="0043757F"/>
    <w:rsid w:val="00437A87"/>
    <w:rsid w:val="00437E87"/>
    <w:rsid w:val="0044004E"/>
    <w:rsid w:val="004401CE"/>
    <w:rsid w:val="00440BDD"/>
    <w:rsid w:val="0044179E"/>
    <w:rsid w:val="00441897"/>
    <w:rsid w:val="00442605"/>
    <w:rsid w:val="00442CEE"/>
    <w:rsid w:val="00443080"/>
    <w:rsid w:val="004433A5"/>
    <w:rsid w:val="004456EF"/>
    <w:rsid w:val="00445E15"/>
    <w:rsid w:val="004461B4"/>
    <w:rsid w:val="004464CD"/>
    <w:rsid w:val="00450DA7"/>
    <w:rsid w:val="00451735"/>
    <w:rsid w:val="00451AB3"/>
    <w:rsid w:val="0045418A"/>
    <w:rsid w:val="0045442B"/>
    <w:rsid w:val="004548D1"/>
    <w:rsid w:val="0045591E"/>
    <w:rsid w:val="00455E4F"/>
    <w:rsid w:val="00457D99"/>
    <w:rsid w:val="00460F45"/>
    <w:rsid w:val="00462805"/>
    <w:rsid w:val="00464895"/>
    <w:rsid w:val="00464AE7"/>
    <w:rsid w:val="00464B52"/>
    <w:rsid w:val="00466130"/>
    <w:rsid w:val="00466A34"/>
    <w:rsid w:val="00466D96"/>
    <w:rsid w:val="004702D8"/>
    <w:rsid w:val="004711EB"/>
    <w:rsid w:val="00471570"/>
    <w:rsid w:val="004719A0"/>
    <w:rsid w:val="00472136"/>
    <w:rsid w:val="004723F3"/>
    <w:rsid w:val="00472451"/>
    <w:rsid w:val="0047388A"/>
    <w:rsid w:val="00473FC5"/>
    <w:rsid w:val="00474DED"/>
    <w:rsid w:val="00475987"/>
    <w:rsid w:val="0047609E"/>
    <w:rsid w:val="0047634D"/>
    <w:rsid w:val="00477740"/>
    <w:rsid w:val="00477C91"/>
    <w:rsid w:val="0048026F"/>
    <w:rsid w:val="00480389"/>
    <w:rsid w:val="00480E47"/>
    <w:rsid w:val="004810BC"/>
    <w:rsid w:val="004812D8"/>
    <w:rsid w:val="00481341"/>
    <w:rsid w:val="0048217A"/>
    <w:rsid w:val="004823BE"/>
    <w:rsid w:val="004826AB"/>
    <w:rsid w:val="004829A6"/>
    <w:rsid w:val="00482C47"/>
    <w:rsid w:val="00483CD4"/>
    <w:rsid w:val="00483E8F"/>
    <w:rsid w:val="00484389"/>
    <w:rsid w:val="00484939"/>
    <w:rsid w:val="004855B4"/>
    <w:rsid w:val="00486BB5"/>
    <w:rsid w:val="004870F8"/>
    <w:rsid w:val="004877FA"/>
    <w:rsid w:val="00487A29"/>
    <w:rsid w:val="00487BAE"/>
    <w:rsid w:val="004906FB"/>
    <w:rsid w:val="00492590"/>
    <w:rsid w:val="00493B5D"/>
    <w:rsid w:val="00493EE6"/>
    <w:rsid w:val="0049436E"/>
    <w:rsid w:val="0049509E"/>
    <w:rsid w:val="004967AB"/>
    <w:rsid w:val="004A0C45"/>
    <w:rsid w:val="004A2733"/>
    <w:rsid w:val="004A326A"/>
    <w:rsid w:val="004A32AF"/>
    <w:rsid w:val="004A3A32"/>
    <w:rsid w:val="004A46C7"/>
    <w:rsid w:val="004A4A06"/>
    <w:rsid w:val="004A4AA4"/>
    <w:rsid w:val="004A4B5F"/>
    <w:rsid w:val="004A5E06"/>
    <w:rsid w:val="004A6041"/>
    <w:rsid w:val="004A6B03"/>
    <w:rsid w:val="004B01C7"/>
    <w:rsid w:val="004B03F0"/>
    <w:rsid w:val="004B1978"/>
    <w:rsid w:val="004B1BAF"/>
    <w:rsid w:val="004B2192"/>
    <w:rsid w:val="004B28B2"/>
    <w:rsid w:val="004B3936"/>
    <w:rsid w:val="004B403E"/>
    <w:rsid w:val="004B511E"/>
    <w:rsid w:val="004B5759"/>
    <w:rsid w:val="004B57E3"/>
    <w:rsid w:val="004B5BCB"/>
    <w:rsid w:val="004B66B9"/>
    <w:rsid w:val="004B684B"/>
    <w:rsid w:val="004B6BF6"/>
    <w:rsid w:val="004B706F"/>
    <w:rsid w:val="004B74CC"/>
    <w:rsid w:val="004B7585"/>
    <w:rsid w:val="004B7DC0"/>
    <w:rsid w:val="004C2E4B"/>
    <w:rsid w:val="004C3107"/>
    <w:rsid w:val="004C3732"/>
    <w:rsid w:val="004C3B86"/>
    <w:rsid w:val="004C4155"/>
    <w:rsid w:val="004C5112"/>
    <w:rsid w:val="004C5F4D"/>
    <w:rsid w:val="004C61CB"/>
    <w:rsid w:val="004C6B89"/>
    <w:rsid w:val="004C6E41"/>
    <w:rsid w:val="004C71F7"/>
    <w:rsid w:val="004C73C4"/>
    <w:rsid w:val="004C78D1"/>
    <w:rsid w:val="004C7A10"/>
    <w:rsid w:val="004D03D9"/>
    <w:rsid w:val="004D063F"/>
    <w:rsid w:val="004D0BAC"/>
    <w:rsid w:val="004D1D4E"/>
    <w:rsid w:val="004D2552"/>
    <w:rsid w:val="004D292E"/>
    <w:rsid w:val="004D33B2"/>
    <w:rsid w:val="004D3762"/>
    <w:rsid w:val="004D43AA"/>
    <w:rsid w:val="004D54AC"/>
    <w:rsid w:val="004D59FC"/>
    <w:rsid w:val="004D6B43"/>
    <w:rsid w:val="004D6BCF"/>
    <w:rsid w:val="004E0213"/>
    <w:rsid w:val="004E025E"/>
    <w:rsid w:val="004E0C11"/>
    <w:rsid w:val="004E0FBF"/>
    <w:rsid w:val="004E1D82"/>
    <w:rsid w:val="004E2199"/>
    <w:rsid w:val="004E2202"/>
    <w:rsid w:val="004E3D85"/>
    <w:rsid w:val="004E4BF2"/>
    <w:rsid w:val="004E4ECA"/>
    <w:rsid w:val="004E52C9"/>
    <w:rsid w:val="004E5B77"/>
    <w:rsid w:val="004E5D31"/>
    <w:rsid w:val="004E655C"/>
    <w:rsid w:val="004E6567"/>
    <w:rsid w:val="004E66E4"/>
    <w:rsid w:val="004E76F6"/>
    <w:rsid w:val="004E7D6A"/>
    <w:rsid w:val="004F0392"/>
    <w:rsid w:val="004F0A17"/>
    <w:rsid w:val="004F2207"/>
    <w:rsid w:val="004F2E56"/>
    <w:rsid w:val="004F3CFE"/>
    <w:rsid w:val="004F41EC"/>
    <w:rsid w:val="004F6208"/>
    <w:rsid w:val="004F65A1"/>
    <w:rsid w:val="004F7E7B"/>
    <w:rsid w:val="0050136C"/>
    <w:rsid w:val="005025F0"/>
    <w:rsid w:val="00504395"/>
    <w:rsid w:val="00504F04"/>
    <w:rsid w:val="00505737"/>
    <w:rsid w:val="00506023"/>
    <w:rsid w:val="005067B7"/>
    <w:rsid w:val="00506BDD"/>
    <w:rsid w:val="0050743A"/>
    <w:rsid w:val="005113C6"/>
    <w:rsid w:val="00511AB5"/>
    <w:rsid w:val="00512591"/>
    <w:rsid w:val="00512BB1"/>
    <w:rsid w:val="00513192"/>
    <w:rsid w:val="0051320C"/>
    <w:rsid w:val="00513544"/>
    <w:rsid w:val="00513BD6"/>
    <w:rsid w:val="005143BF"/>
    <w:rsid w:val="0051763D"/>
    <w:rsid w:val="0051771A"/>
    <w:rsid w:val="005177ED"/>
    <w:rsid w:val="0052024E"/>
    <w:rsid w:val="0052054B"/>
    <w:rsid w:val="005211F3"/>
    <w:rsid w:val="00521534"/>
    <w:rsid w:val="00521D99"/>
    <w:rsid w:val="00522EFF"/>
    <w:rsid w:val="00523253"/>
    <w:rsid w:val="005235B9"/>
    <w:rsid w:val="0052431A"/>
    <w:rsid w:val="005245DC"/>
    <w:rsid w:val="00525D6E"/>
    <w:rsid w:val="005267B4"/>
    <w:rsid w:val="0052756A"/>
    <w:rsid w:val="005304EE"/>
    <w:rsid w:val="005325B1"/>
    <w:rsid w:val="0053267B"/>
    <w:rsid w:val="00532F8D"/>
    <w:rsid w:val="005332C7"/>
    <w:rsid w:val="00534223"/>
    <w:rsid w:val="005346EE"/>
    <w:rsid w:val="00534A5F"/>
    <w:rsid w:val="005351D5"/>
    <w:rsid w:val="00535D49"/>
    <w:rsid w:val="00536C75"/>
    <w:rsid w:val="00537434"/>
    <w:rsid w:val="00537A0E"/>
    <w:rsid w:val="00540C98"/>
    <w:rsid w:val="00541D1A"/>
    <w:rsid w:val="00542F5E"/>
    <w:rsid w:val="0054373E"/>
    <w:rsid w:val="00543C09"/>
    <w:rsid w:val="00543D49"/>
    <w:rsid w:val="00544660"/>
    <w:rsid w:val="00544AE6"/>
    <w:rsid w:val="00545142"/>
    <w:rsid w:val="005455E4"/>
    <w:rsid w:val="0054564F"/>
    <w:rsid w:val="00545D22"/>
    <w:rsid w:val="00546038"/>
    <w:rsid w:val="00546556"/>
    <w:rsid w:val="0054659C"/>
    <w:rsid w:val="00546C68"/>
    <w:rsid w:val="00547276"/>
    <w:rsid w:val="00550A80"/>
    <w:rsid w:val="00552523"/>
    <w:rsid w:val="00555C2D"/>
    <w:rsid w:val="00555E2C"/>
    <w:rsid w:val="00555EE1"/>
    <w:rsid w:val="00557330"/>
    <w:rsid w:val="00557A37"/>
    <w:rsid w:val="00557B90"/>
    <w:rsid w:val="00557BCF"/>
    <w:rsid w:val="00560CF3"/>
    <w:rsid w:val="00560E96"/>
    <w:rsid w:val="005610CA"/>
    <w:rsid w:val="00561873"/>
    <w:rsid w:val="0056248B"/>
    <w:rsid w:val="00562DD3"/>
    <w:rsid w:val="00565F60"/>
    <w:rsid w:val="00566262"/>
    <w:rsid w:val="00566D6E"/>
    <w:rsid w:val="00567476"/>
    <w:rsid w:val="0057054C"/>
    <w:rsid w:val="00571B2A"/>
    <w:rsid w:val="005741B4"/>
    <w:rsid w:val="005742EC"/>
    <w:rsid w:val="005744D8"/>
    <w:rsid w:val="00574AF8"/>
    <w:rsid w:val="00574CBB"/>
    <w:rsid w:val="005765B7"/>
    <w:rsid w:val="00577EAF"/>
    <w:rsid w:val="005803B7"/>
    <w:rsid w:val="005824D7"/>
    <w:rsid w:val="00582563"/>
    <w:rsid w:val="00582AA3"/>
    <w:rsid w:val="00582B4B"/>
    <w:rsid w:val="00583B40"/>
    <w:rsid w:val="00584086"/>
    <w:rsid w:val="005850D0"/>
    <w:rsid w:val="005851E0"/>
    <w:rsid w:val="005858FA"/>
    <w:rsid w:val="00586106"/>
    <w:rsid w:val="005861E3"/>
    <w:rsid w:val="0058726F"/>
    <w:rsid w:val="005879C5"/>
    <w:rsid w:val="00587A8C"/>
    <w:rsid w:val="00587B4E"/>
    <w:rsid w:val="00592169"/>
    <w:rsid w:val="005932E0"/>
    <w:rsid w:val="005938F9"/>
    <w:rsid w:val="00593E93"/>
    <w:rsid w:val="00593F93"/>
    <w:rsid w:val="00594212"/>
    <w:rsid w:val="00595443"/>
    <w:rsid w:val="00595E40"/>
    <w:rsid w:val="0059645B"/>
    <w:rsid w:val="005978E6"/>
    <w:rsid w:val="005A2232"/>
    <w:rsid w:val="005A266D"/>
    <w:rsid w:val="005A269A"/>
    <w:rsid w:val="005A2F1F"/>
    <w:rsid w:val="005A30C2"/>
    <w:rsid w:val="005A319B"/>
    <w:rsid w:val="005A3B19"/>
    <w:rsid w:val="005A43EF"/>
    <w:rsid w:val="005A5662"/>
    <w:rsid w:val="005A570E"/>
    <w:rsid w:val="005A5B4E"/>
    <w:rsid w:val="005A6581"/>
    <w:rsid w:val="005A69DC"/>
    <w:rsid w:val="005B0C8E"/>
    <w:rsid w:val="005B1639"/>
    <w:rsid w:val="005B17D3"/>
    <w:rsid w:val="005B24C5"/>
    <w:rsid w:val="005B4838"/>
    <w:rsid w:val="005B50B6"/>
    <w:rsid w:val="005B56D9"/>
    <w:rsid w:val="005B5A3E"/>
    <w:rsid w:val="005B7354"/>
    <w:rsid w:val="005C03A3"/>
    <w:rsid w:val="005C0784"/>
    <w:rsid w:val="005C0DF8"/>
    <w:rsid w:val="005C1978"/>
    <w:rsid w:val="005C1F1D"/>
    <w:rsid w:val="005C21D8"/>
    <w:rsid w:val="005C337F"/>
    <w:rsid w:val="005C3673"/>
    <w:rsid w:val="005C457F"/>
    <w:rsid w:val="005C4FE1"/>
    <w:rsid w:val="005C5DF8"/>
    <w:rsid w:val="005C65A5"/>
    <w:rsid w:val="005C6DF3"/>
    <w:rsid w:val="005C770F"/>
    <w:rsid w:val="005C775D"/>
    <w:rsid w:val="005C7E99"/>
    <w:rsid w:val="005D047D"/>
    <w:rsid w:val="005D0C82"/>
    <w:rsid w:val="005D0F01"/>
    <w:rsid w:val="005D173B"/>
    <w:rsid w:val="005D2566"/>
    <w:rsid w:val="005D2BBA"/>
    <w:rsid w:val="005D365F"/>
    <w:rsid w:val="005D388D"/>
    <w:rsid w:val="005D431A"/>
    <w:rsid w:val="005D55E4"/>
    <w:rsid w:val="005E03AA"/>
    <w:rsid w:val="005E1BDD"/>
    <w:rsid w:val="005E234D"/>
    <w:rsid w:val="005E29CD"/>
    <w:rsid w:val="005E30D9"/>
    <w:rsid w:val="005E3BB6"/>
    <w:rsid w:val="005E3D8A"/>
    <w:rsid w:val="005E4105"/>
    <w:rsid w:val="005E4FEC"/>
    <w:rsid w:val="005E52C6"/>
    <w:rsid w:val="005E5760"/>
    <w:rsid w:val="005E613E"/>
    <w:rsid w:val="005E6856"/>
    <w:rsid w:val="005E6CA5"/>
    <w:rsid w:val="005E71CC"/>
    <w:rsid w:val="005E7209"/>
    <w:rsid w:val="005F1983"/>
    <w:rsid w:val="005F1F2B"/>
    <w:rsid w:val="005F25E5"/>
    <w:rsid w:val="005F26E7"/>
    <w:rsid w:val="005F26F0"/>
    <w:rsid w:val="005F3249"/>
    <w:rsid w:val="005F35DE"/>
    <w:rsid w:val="005F377F"/>
    <w:rsid w:val="005F4AE9"/>
    <w:rsid w:val="005F6AC0"/>
    <w:rsid w:val="005F7D06"/>
    <w:rsid w:val="0060179F"/>
    <w:rsid w:val="00601C2C"/>
    <w:rsid w:val="00601E07"/>
    <w:rsid w:val="006021F8"/>
    <w:rsid w:val="00602715"/>
    <w:rsid w:val="00602A22"/>
    <w:rsid w:val="00603254"/>
    <w:rsid w:val="00603891"/>
    <w:rsid w:val="00603DE7"/>
    <w:rsid w:val="00605849"/>
    <w:rsid w:val="00606136"/>
    <w:rsid w:val="0060631D"/>
    <w:rsid w:val="006063A7"/>
    <w:rsid w:val="00606402"/>
    <w:rsid w:val="00607C60"/>
    <w:rsid w:val="0061026F"/>
    <w:rsid w:val="00611E1C"/>
    <w:rsid w:val="006127F7"/>
    <w:rsid w:val="00612C92"/>
    <w:rsid w:val="00612DFC"/>
    <w:rsid w:val="006149B3"/>
    <w:rsid w:val="006159BA"/>
    <w:rsid w:val="0061612D"/>
    <w:rsid w:val="00616B19"/>
    <w:rsid w:val="00616B3C"/>
    <w:rsid w:val="00617542"/>
    <w:rsid w:val="006202EE"/>
    <w:rsid w:val="00621388"/>
    <w:rsid w:val="006214C8"/>
    <w:rsid w:val="00621F79"/>
    <w:rsid w:val="00622991"/>
    <w:rsid w:val="00622FE2"/>
    <w:rsid w:val="00623ED4"/>
    <w:rsid w:val="00624DE3"/>
    <w:rsid w:val="006256C8"/>
    <w:rsid w:val="0062572E"/>
    <w:rsid w:val="00625C17"/>
    <w:rsid w:val="00630031"/>
    <w:rsid w:val="00630A72"/>
    <w:rsid w:val="00630EAC"/>
    <w:rsid w:val="00631447"/>
    <w:rsid w:val="00631C85"/>
    <w:rsid w:val="00633D3C"/>
    <w:rsid w:val="00634774"/>
    <w:rsid w:val="006351FE"/>
    <w:rsid w:val="006359EA"/>
    <w:rsid w:val="0063677C"/>
    <w:rsid w:val="00636AD1"/>
    <w:rsid w:val="00637473"/>
    <w:rsid w:val="00637FD9"/>
    <w:rsid w:val="006414B8"/>
    <w:rsid w:val="00642F32"/>
    <w:rsid w:val="006433CC"/>
    <w:rsid w:val="00643427"/>
    <w:rsid w:val="00643499"/>
    <w:rsid w:val="00643CED"/>
    <w:rsid w:val="006444A8"/>
    <w:rsid w:val="00644551"/>
    <w:rsid w:val="006447CF"/>
    <w:rsid w:val="006449DD"/>
    <w:rsid w:val="00644C6A"/>
    <w:rsid w:val="00645112"/>
    <w:rsid w:val="006469BF"/>
    <w:rsid w:val="00647038"/>
    <w:rsid w:val="006501D1"/>
    <w:rsid w:val="00650A85"/>
    <w:rsid w:val="00650B26"/>
    <w:rsid w:val="00651178"/>
    <w:rsid w:val="00651CF1"/>
    <w:rsid w:val="00651F2B"/>
    <w:rsid w:val="0065297F"/>
    <w:rsid w:val="00653919"/>
    <w:rsid w:val="006546D4"/>
    <w:rsid w:val="00654BD9"/>
    <w:rsid w:val="00654CB3"/>
    <w:rsid w:val="00656087"/>
    <w:rsid w:val="006571E9"/>
    <w:rsid w:val="00657E13"/>
    <w:rsid w:val="00657F47"/>
    <w:rsid w:val="00660DC6"/>
    <w:rsid w:val="00660F67"/>
    <w:rsid w:val="00661113"/>
    <w:rsid w:val="00661419"/>
    <w:rsid w:val="006618C1"/>
    <w:rsid w:val="00662125"/>
    <w:rsid w:val="006622D9"/>
    <w:rsid w:val="006629BB"/>
    <w:rsid w:val="00662A07"/>
    <w:rsid w:val="00663BBE"/>
    <w:rsid w:val="00664037"/>
    <w:rsid w:val="0066498A"/>
    <w:rsid w:val="006655D8"/>
    <w:rsid w:val="006661B8"/>
    <w:rsid w:val="00666F25"/>
    <w:rsid w:val="006673E5"/>
    <w:rsid w:val="00670A4B"/>
    <w:rsid w:val="00670CF3"/>
    <w:rsid w:val="00670F1D"/>
    <w:rsid w:val="00671A47"/>
    <w:rsid w:val="00671A66"/>
    <w:rsid w:val="00671E85"/>
    <w:rsid w:val="00672221"/>
    <w:rsid w:val="00672238"/>
    <w:rsid w:val="00672EAB"/>
    <w:rsid w:val="00673A15"/>
    <w:rsid w:val="00673EC5"/>
    <w:rsid w:val="0067422D"/>
    <w:rsid w:val="0067580C"/>
    <w:rsid w:val="006774ED"/>
    <w:rsid w:val="0067759B"/>
    <w:rsid w:val="006806B4"/>
    <w:rsid w:val="00680F3F"/>
    <w:rsid w:val="00681F38"/>
    <w:rsid w:val="00682055"/>
    <w:rsid w:val="00682220"/>
    <w:rsid w:val="006830DC"/>
    <w:rsid w:val="006838D0"/>
    <w:rsid w:val="00683A7C"/>
    <w:rsid w:val="00683B8E"/>
    <w:rsid w:val="00683EB1"/>
    <w:rsid w:val="00684161"/>
    <w:rsid w:val="006850EC"/>
    <w:rsid w:val="00685A41"/>
    <w:rsid w:val="00685C27"/>
    <w:rsid w:val="006865DF"/>
    <w:rsid w:val="006909D4"/>
    <w:rsid w:val="00690BCF"/>
    <w:rsid w:val="00691B43"/>
    <w:rsid w:val="00691B7B"/>
    <w:rsid w:val="00691C08"/>
    <w:rsid w:val="00694D6B"/>
    <w:rsid w:val="00695355"/>
    <w:rsid w:val="0069662B"/>
    <w:rsid w:val="00696CDF"/>
    <w:rsid w:val="00696E6D"/>
    <w:rsid w:val="00697FA9"/>
    <w:rsid w:val="006A001F"/>
    <w:rsid w:val="006A24BC"/>
    <w:rsid w:val="006A3DE8"/>
    <w:rsid w:val="006A4D8A"/>
    <w:rsid w:val="006A50AA"/>
    <w:rsid w:val="006A6133"/>
    <w:rsid w:val="006A65CE"/>
    <w:rsid w:val="006A6B4D"/>
    <w:rsid w:val="006A6D56"/>
    <w:rsid w:val="006B03DF"/>
    <w:rsid w:val="006B1207"/>
    <w:rsid w:val="006B127F"/>
    <w:rsid w:val="006B153B"/>
    <w:rsid w:val="006B2B18"/>
    <w:rsid w:val="006B2FC5"/>
    <w:rsid w:val="006B35C2"/>
    <w:rsid w:val="006B3F54"/>
    <w:rsid w:val="006B427E"/>
    <w:rsid w:val="006B4EC8"/>
    <w:rsid w:val="006B52BB"/>
    <w:rsid w:val="006B546C"/>
    <w:rsid w:val="006B5D47"/>
    <w:rsid w:val="006C02D4"/>
    <w:rsid w:val="006C1906"/>
    <w:rsid w:val="006C1A4A"/>
    <w:rsid w:val="006C2002"/>
    <w:rsid w:val="006C2091"/>
    <w:rsid w:val="006C285B"/>
    <w:rsid w:val="006C2AE0"/>
    <w:rsid w:val="006C2AE7"/>
    <w:rsid w:val="006C335E"/>
    <w:rsid w:val="006C35B8"/>
    <w:rsid w:val="006C3D5D"/>
    <w:rsid w:val="006C43C1"/>
    <w:rsid w:val="006C465A"/>
    <w:rsid w:val="006C48CC"/>
    <w:rsid w:val="006C4A7B"/>
    <w:rsid w:val="006C4BCD"/>
    <w:rsid w:val="006C4DFD"/>
    <w:rsid w:val="006C5515"/>
    <w:rsid w:val="006C62A9"/>
    <w:rsid w:val="006C71AE"/>
    <w:rsid w:val="006C7857"/>
    <w:rsid w:val="006D0222"/>
    <w:rsid w:val="006D1B9D"/>
    <w:rsid w:val="006D28AE"/>
    <w:rsid w:val="006D3E07"/>
    <w:rsid w:val="006D5125"/>
    <w:rsid w:val="006D57B6"/>
    <w:rsid w:val="006D7179"/>
    <w:rsid w:val="006D7218"/>
    <w:rsid w:val="006D79A4"/>
    <w:rsid w:val="006D7DDC"/>
    <w:rsid w:val="006E0705"/>
    <w:rsid w:val="006E1B58"/>
    <w:rsid w:val="006E1FD5"/>
    <w:rsid w:val="006E3B9D"/>
    <w:rsid w:val="006E3D8E"/>
    <w:rsid w:val="006E3E73"/>
    <w:rsid w:val="006E42B3"/>
    <w:rsid w:val="006E49C5"/>
    <w:rsid w:val="006E4C90"/>
    <w:rsid w:val="006E4DB8"/>
    <w:rsid w:val="006E559C"/>
    <w:rsid w:val="006E60FE"/>
    <w:rsid w:val="006E6677"/>
    <w:rsid w:val="006E7291"/>
    <w:rsid w:val="006E75FC"/>
    <w:rsid w:val="006F11E0"/>
    <w:rsid w:val="006F1257"/>
    <w:rsid w:val="006F1F53"/>
    <w:rsid w:val="006F29C5"/>
    <w:rsid w:val="006F2D22"/>
    <w:rsid w:val="006F3DFD"/>
    <w:rsid w:val="006F5366"/>
    <w:rsid w:val="006F5B69"/>
    <w:rsid w:val="006F5ED0"/>
    <w:rsid w:val="006F738E"/>
    <w:rsid w:val="006F7BED"/>
    <w:rsid w:val="00700090"/>
    <w:rsid w:val="007001CC"/>
    <w:rsid w:val="007008C5"/>
    <w:rsid w:val="007009AB"/>
    <w:rsid w:val="00700C35"/>
    <w:rsid w:val="00701432"/>
    <w:rsid w:val="00701660"/>
    <w:rsid w:val="007023B0"/>
    <w:rsid w:val="0070279F"/>
    <w:rsid w:val="00703B3B"/>
    <w:rsid w:val="00704E02"/>
    <w:rsid w:val="00705B6E"/>
    <w:rsid w:val="007061F9"/>
    <w:rsid w:val="0070750F"/>
    <w:rsid w:val="00707D11"/>
    <w:rsid w:val="00710336"/>
    <w:rsid w:val="007114BD"/>
    <w:rsid w:val="00711B1F"/>
    <w:rsid w:val="00712CCB"/>
    <w:rsid w:val="00713939"/>
    <w:rsid w:val="007145D6"/>
    <w:rsid w:val="00714849"/>
    <w:rsid w:val="00714D06"/>
    <w:rsid w:val="0071519E"/>
    <w:rsid w:val="007151A5"/>
    <w:rsid w:val="00715B75"/>
    <w:rsid w:val="00716BF0"/>
    <w:rsid w:val="00716D75"/>
    <w:rsid w:val="00717211"/>
    <w:rsid w:val="0071782F"/>
    <w:rsid w:val="00717E28"/>
    <w:rsid w:val="00720DC6"/>
    <w:rsid w:val="0072105C"/>
    <w:rsid w:val="00721433"/>
    <w:rsid w:val="007222D2"/>
    <w:rsid w:val="00722380"/>
    <w:rsid w:val="00722DC0"/>
    <w:rsid w:val="00723469"/>
    <w:rsid w:val="0072408D"/>
    <w:rsid w:val="0072452C"/>
    <w:rsid w:val="00724AFA"/>
    <w:rsid w:val="00724C30"/>
    <w:rsid w:val="007252B8"/>
    <w:rsid w:val="007263B4"/>
    <w:rsid w:val="007267AB"/>
    <w:rsid w:val="007276FB"/>
    <w:rsid w:val="00727D2A"/>
    <w:rsid w:val="00727DC2"/>
    <w:rsid w:val="00727ED4"/>
    <w:rsid w:val="00730097"/>
    <w:rsid w:val="007308C9"/>
    <w:rsid w:val="007313EE"/>
    <w:rsid w:val="00731A27"/>
    <w:rsid w:val="00732171"/>
    <w:rsid w:val="00732242"/>
    <w:rsid w:val="00732CF5"/>
    <w:rsid w:val="0073374D"/>
    <w:rsid w:val="00733AF0"/>
    <w:rsid w:val="0073400B"/>
    <w:rsid w:val="0073402C"/>
    <w:rsid w:val="00734913"/>
    <w:rsid w:val="00735CD9"/>
    <w:rsid w:val="0073617E"/>
    <w:rsid w:val="007366D8"/>
    <w:rsid w:val="007370E9"/>
    <w:rsid w:val="00737429"/>
    <w:rsid w:val="007378C8"/>
    <w:rsid w:val="00740052"/>
    <w:rsid w:val="0074010D"/>
    <w:rsid w:val="0074116E"/>
    <w:rsid w:val="0074378E"/>
    <w:rsid w:val="00744859"/>
    <w:rsid w:val="0074773E"/>
    <w:rsid w:val="00747796"/>
    <w:rsid w:val="00747F17"/>
    <w:rsid w:val="0075090C"/>
    <w:rsid w:val="0075252E"/>
    <w:rsid w:val="007528F2"/>
    <w:rsid w:val="00753183"/>
    <w:rsid w:val="00753188"/>
    <w:rsid w:val="0075353C"/>
    <w:rsid w:val="00753589"/>
    <w:rsid w:val="00754470"/>
    <w:rsid w:val="00754704"/>
    <w:rsid w:val="00755995"/>
    <w:rsid w:val="00755B13"/>
    <w:rsid w:val="0075655E"/>
    <w:rsid w:val="0075691C"/>
    <w:rsid w:val="00757652"/>
    <w:rsid w:val="00757D90"/>
    <w:rsid w:val="007608DD"/>
    <w:rsid w:val="00760A64"/>
    <w:rsid w:val="007611F9"/>
    <w:rsid w:val="00761F48"/>
    <w:rsid w:val="00762AC6"/>
    <w:rsid w:val="00763A5C"/>
    <w:rsid w:val="00763F83"/>
    <w:rsid w:val="00764B71"/>
    <w:rsid w:val="00764DD3"/>
    <w:rsid w:val="00765EB7"/>
    <w:rsid w:val="00766400"/>
    <w:rsid w:val="0076653A"/>
    <w:rsid w:val="007666AA"/>
    <w:rsid w:val="007673F5"/>
    <w:rsid w:val="00770303"/>
    <w:rsid w:val="007707E4"/>
    <w:rsid w:val="00770F0D"/>
    <w:rsid w:val="00770FDE"/>
    <w:rsid w:val="00771C92"/>
    <w:rsid w:val="0077247A"/>
    <w:rsid w:val="00772FAB"/>
    <w:rsid w:val="007734CB"/>
    <w:rsid w:val="00774AF9"/>
    <w:rsid w:val="00774C5B"/>
    <w:rsid w:val="00775BFF"/>
    <w:rsid w:val="0077604D"/>
    <w:rsid w:val="00777176"/>
    <w:rsid w:val="007774BE"/>
    <w:rsid w:val="007805A3"/>
    <w:rsid w:val="00782B6B"/>
    <w:rsid w:val="00782C9F"/>
    <w:rsid w:val="00782DB1"/>
    <w:rsid w:val="00783518"/>
    <w:rsid w:val="007848C8"/>
    <w:rsid w:val="0078495D"/>
    <w:rsid w:val="00785407"/>
    <w:rsid w:val="00787755"/>
    <w:rsid w:val="00787D1C"/>
    <w:rsid w:val="0079132A"/>
    <w:rsid w:val="00792450"/>
    <w:rsid w:val="00794781"/>
    <w:rsid w:val="00795179"/>
    <w:rsid w:val="0079706B"/>
    <w:rsid w:val="007970FA"/>
    <w:rsid w:val="007A09A7"/>
    <w:rsid w:val="007A0D99"/>
    <w:rsid w:val="007A159E"/>
    <w:rsid w:val="007A175E"/>
    <w:rsid w:val="007A1B9A"/>
    <w:rsid w:val="007A1C3F"/>
    <w:rsid w:val="007A1F22"/>
    <w:rsid w:val="007A2542"/>
    <w:rsid w:val="007A2741"/>
    <w:rsid w:val="007A322F"/>
    <w:rsid w:val="007A3649"/>
    <w:rsid w:val="007A46DB"/>
    <w:rsid w:val="007A479E"/>
    <w:rsid w:val="007A4C39"/>
    <w:rsid w:val="007A4E41"/>
    <w:rsid w:val="007A5B87"/>
    <w:rsid w:val="007A5C46"/>
    <w:rsid w:val="007A634A"/>
    <w:rsid w:val="007A63E7"/>
    <w:rsid w:val="007A7CCA"/>
    <w:rsid w:val="007B00A8"/>
    <w:rsid w:val="007B054C"/>
    <w:rsid w:val="007B0E3A"/>
    <w:rsid w:val="007B0E8E"/>
    <w:rsid w:val="007B1BB4"/>
    <w:rsid w:val="007B22B9"/>
    <w:rsid w:val="007B29FB"/>
    <w:rsid w:val="007B2C36"/>
    <w:rsid w:val="007B335F"/>
    <w:rsid w:val="007B38C3"/>
    <w:rsid w:val="007B38F5"/>
    <w:rsid w:val="007B3D89"/>
    <w:rsid w:val="007B60A4"/>
    <w:rsid w:val="007B6A80"/>
    <w:rsid w:val="007B6BA4"/>
    <w:rsid w:val="007B6D2C"/>
    <w:rsid w:val="007B776C"/>
    <w:rsid w:val="007B7AE2"/>
    <w:rsid w:val="007C077C"/>
    <w:rsid w:val="007C0E6C"/>
    <w:rsid w:val="007C2DA9"/>
    <w:rsid w:val="007C315B"/>
    <w:rsid w:val="007C3510"/>
    <w:rsid w:val="007C3D97"/>
    <w:rsid w:val="007C4516"/>
    <w:rsid w:val="007C58A2"/>
    <w:rsid w:val="007C5AC8"/>
    <w:rsid w:val="007C5B6D"/>
    <w:rsid w:val="007C5F02"/>
    <w:rsid w:val="007C6410"/>
    <w:rsid w:val="007C69A7"/>
    <w:rsid w:val="007D1541"/>
    <w:rsid w:val="007D1A72"/>
    <w:rsid w:val="007D442F"/>
    <w:rsid w:val="007D49D2"/>
    <w:rsid w:val="007D4B0C"/>
    <w:rsid w:val="007D5474"/>
    <w:rsid w:val="007D5C88"/>
    <w:rsid w:val="007D5FF5"/>
    <w:rsid w:val="007D6F53"/>
    <w:rsid w:val="007D7312"/>
    <w:rsid w:val="007D768A"/>
    <w:rsid w:val="007E0936"/>
    <w:rsid w:val="007E17E4"/>
    <w:rsid w:val="007E1B7D"/>
    <w:rsid w:val="007E22AA"/>
    <w:rsid w:val="007E260E"/>
    <w:rsid w:val="007E344B"/>
    <w:rsid w:val="007E3C6D"/>
    <w:rsid w:val="007E45BC"/>
    <w:rsid w:val="007E482B"/>
    <w:rsid w:val="007E48F0"/>
    <w:rsid w:val="007E4CF9"/>
    <w:rsid w:val="007E5665"/>
    <w:rsid w:val="007E600A"/>
    <w:rsid w:val="007E6022"/>
    <w:rsid w:val="007E667D"/>
    <w:rsid w:val="007E7022"/>
    <w:rsid w:val="007F14EB"/>
    <w:rsid w:val="007F1571"/>
    <w:rsid w:val="007F25AE"/>
    <w:rsid w:val="007F27CD"/>
    <w:rsid w:val="007F2B65"/>
    <w:rsid w:val="007F3346"/>
    <w:rsid w:val="007F3DD1"/>
    <w:rsid w:val="007F52D1"/>
    <w:rsid w:val="007F6CA6"/>
    <w:rsid w:val="008009F0"/>
    <w:rsid w:val="00800B1E"/>
    <w:rsid w:val="0080137E"/>
    <w:rsid w:val="008018D8"/>
    <w:rsid w:val="00801F10"/>
    <w:rsid w:val="0080238E"/>
    <w:rsid w:val="00802D1B"/>
    <w:rsid w:val="00803668"/>
    <w:rsid w:val="00803799"/>
    <w:rsid w:val="008039FD"/>
    <w:rsid w:val="00803DB8"/>
    <w:rsid w:val="008043D9"/>
    <w:rsid w:val="00804728"/>
    <w:rsid w:val="0080493A"/>
    <w:rsid w:val="00805D84"/>
    <w:rsid w:val="00806137"/>
    <w:rsid w:val="00806679"/>
    <w:rsid w:val="0080694B"/>
    <w:rsid w:val="00806BE5"/>
    <w:rsid w:val="00806DEB"/>
    <w:rsid w:val="008070AB"/>
    <w:rsid w:val="00807BEE"/>
    <w:rsid w:val="0081209B"/>
    <w:rsid w:val="0081227C"/>
    <w:rsid w:val="008124BF"/>
    <w:rsid w:val="00812C07"/>
    <w:rsid w:val="008132B1"/>
    <w:rsid w:val="00813563"/>
    <w:rsid w:val="0081578B"/>
    <w:rsid w:val="00815FB0"/>
    <w:rsid w:val="008164A0"/>
    <w:rsid w:val="00816A85"/>
    <w:rsid w:val="00817108"/>
    <w:rsid w:val="008171E3"/>
    <w:rsid w:val="00820190"/>
    <w:rsid w:val="00820AC7"/>
    <w:rsid w:val="00820B15"/>
    <w:rsid w:val="00821174"/>
    <w:rsid w:val="00822D73"/>
    <w:rsid w:val="00822E0D"/>
    <w:rsid w:val="0082343C"/>
    <w:rsid w:val="0082453A"/>
    <w:rsid w:val="0082462F"/>
    <w:rsid w:val="00826D14"/>
    <w:rsid w:val="00826F19"/>
    <w:rsid w:val="00827622"/>
    <w:rsid w:val="0082792D"/>
    <w:rsid w:val="00827A34"/>
    <w:rsid w:val="00827D63"/>
    <w:rsid w:val="00830734"/>
    <w:rsid w:val="00831A69"/>
    <w:rsid w:val="0083248A"/>
    <w:rsid w:val="0083258A"/>
    <w:rsid w:val="00832CAE"/>
    <w:rsid w:val="008339DD"/>
    <w:rsid w:val="00833D84"/>
    <w:rsid w:val="00834E5F"/>
    <w:rsid w:val="00835353"/>
    <w:rsid w:val="008353DC"/>
    <w:rsid w:val="008371D2"/>
    <w:rsid w:val="00837223"/>
    <w:rsid w:val="00837824"/>
    <w:rsid w:val="00840052"/>
    <w:rsid w:val="008400F1"/>
    <w:rsid w:val="00840799"/>
    <w:rsid w:val="008409AD"/>
    <w:rsid w:val="00840A31"/>
    <w:rsid w:val="008416A8"/>
    <w:rsid w:val="008419AA"/>
    <w:rsid w:val="00841D38"/>
    <w:rsid w:val="008441DF"/>
    <w:rsid w:val="00844AF7"/>
    <w:rsid w:val="00844E23"/>
    <w:rsid w:val="008453F2"/>
    <w:rsid w:val="008463E3"/>
    <w:rsid w:val="008471CF"/>
    <w:rsid w:val="0084797D"/>
    <w:rsid w:val="00847ED2"/>
    <w:rsid w:val="00850B23"/>
    <w:rsid w:val="00851293"/>
    <w:rsid w:val="00851635"/>
    <w:rsid w:val="00851E9B"/>
    <w:rsid w:val="008532DC"/>
    <w:rsid w:val="0085466A"/>
    <w:rsid w:val="00854DA4"/>
    <w:rsid w:val="00855B5E"/>
    <w:rsid w:val="0086079D"/>
    <w:rsid w:val="00860BDE"/>
    <w:rsid w:val="00861C44"/>
    <w:rsid w:val="00862827"/>
    <w:rsid w:val="0086287A"/>
    <w:rsid w:val="00862C78"/>
    <w:rsid w:val="00862FE0"/>
    <w:rsid w:val="00863741"/>
    <w:rsid w:val="00863763"/>
    <w:rsid w:val="008661B5"/>
    <w:rsid w:val="00866F9D"/>
    <w:rsid w:val="008707EC"/>
    <w:rsid w:val="00870AE4"/>
    <w:rsid w:val="0087110B"/>
    <w:rsid w:val="0087162E"/>
    <w:rsid w:val="008719E0"/>
    <w:rsid w:val="00872783"/>
    <w:rsid w:val="008734E5"/>
    <w:rsid w:val="00873BCE"/>
    <w:rsid w:val="00875008"/>
    <w:rsid w:val="008757FA"/>
    <w:rsid w:val="00875C9A"/>
    <w:rsid w:val="008762FE"/>
    <w:rsid w:val="00876346"/>
    <w:rsid w:val="00881921"/>
    <w:rsid w:val="00881B31"/>
    <w:rsid w:val="00881B36"/>
    <w:rsid w:val="008826E7"/>
    <w:rsid w:val="00882730"/>
    <w:rsid w:val="008831BA"/>
    <w:rsid w:val="008836E7"/>
    <w:rsid w:val="0088389B"/>
    <w:rsid w:val="00884F52"/>
    <w:rsid w:val="00885CBF"/>
    <w:rsid w:val="00886636"/>
    <w:rsid w:val="008874D4"/>
    <w:rsid w:val="0088757B"/>
    <w:rsid w:val="00887B5E"/>
    <w:rsid w:val="008902F1"/>
    <w:rsid w:val="008919EA"/>
    <w:rsid w:val="00891CDF"/>
    <w:rsid w:val="00891DBC"/>
    <w:rsid w:val="008923DD"/>
    <w:rsid w:val="008930C0"/>
    <w:rsid w:val="008935BA"/>
    <w:rsid w:val="00893680"/>
    <w:rsid w:val="00894176"/>
    <w:rsid w:val="008947AA"/>
    <w:rsid w:val="00896331"/>
    <w:rsid w:val="008974A9"/>
    <w:rsid w:val="008976DA"/>
    <w:rsid w:val="00897775"/>
    <w:rsid w:val="008A044E"/>
    <w:rsid w:val="008A1558"/>
    <w:rsid w:val="008A2C71"/>
    <w:rsid w:val="008A30A7"/>
    <w:rsid w:val="008A4E9B"/>
    <w:rsid w:val="008A590F"/>
    <w:rsid w:val="008A624E"/>
    <w:rsid w:val="008A6D13"/>
    <w:rsid w:val="008A6DBC"/>
    <w:rsid w:val="008A77CD"/>
    <w:rsid w:val="008A7862"/>
    <w:rsid w:val="008A7871"/>
    <w:rsid w:val="008A7D82"/>
    <w:rsid w:val="008B129B"/>
    <w:rsid w:val="008B216C"/>
    <w:rsid w:val="008B224A"/>
    <w:rsid w:val="008B23F7"/>
    <w:rsid w:val="008B48AE"/>
    <w:rsid w:val="008B4EF4"/>
    <w:rsid w:val="008B6169"/>
    <w:rsid w:val="008B6C82"/>
    <w:rsid w:val="008B7651"/>
    <w:rsid w:val="008B76A2"/>
    <w:rsid w:val="008C11A4"/>
    <w:rsid w:val="008C11F3"/>
    <w:rsid w:val="008C1BF5"/>
    <w:rsid w:val="008C28EF"/>
    <w:rsid w:val="008C38DA"/>
    <w:rsid w:val="008C402D"/>
    <w:rsid w:val="008C4F4D"/>
    <w:rsid w:val="008C51B0"/>
    <w:rsid w:val="008C5775"/>
    <w:rsid w:val="008C5864"/>
    <w:rsid w:val="008C59DA"/>
    <w:rsid w:val="008C5D60"/>
    <w:rsid w:val="008C72B8"/>
    <w:rsid w:val="008D0963"/>
    <w:rsid w:val="008D1357"/>
    <w:rsid w:val="008D3A31"/>
    <w:rsid w:val="008D4DA1"/>
    <w:rsid w:val="008D5221"/>
    <w:rsid w:val="008D74B7"/>
    <w:rsid w:val="008D7801"/>
    <w:rsid w:val="008D7D4A"/>
    <w:rsid w:val="008E03E8"/>
    <w:rsid w:val="008E076C"/>
    <w:rsid w:val="008E0BBA"/>
    <w:rsid w:val="008E163F"/>
    <w:rsid w:val="008E20DA"/>
    <w:rsid w:val="008E2233"/>
    <w:rsid w:val="008E3A22"/>
    <w:rsid w:val="008E4986"/>
    <w:rsid w:val="008E5114"/>
    <w:rsid w:val="008E5B3B"/>
    <w:rsid w:val="008E7208"/>
    <w:rsid w:val="008E79FE"/>
    <w:rsid w:val="008E7D13"/>
    <w:rsid w:val="008F06B1"/>
    <w:rsid w:val="008F0A8E"/>
    <w:rsid w:val="008F0CCC"/>
    <w:rsid w:val="008F0D38"/>
    <w:rsid w:val="008F0E1C"/>
    <w:rsid w:val="008F15A8"/>
    <w:rsid w:val="008F1C7A"/>
    <w:rsid w:val="008F1F8B"/>
    <w:rsid w:val="008F2349"/>
    <w:rsid w:val="008F3C74"/>
    <w:rsid w:val="008F420B"/>
    <w:rsid w:val="008F4934"/>
    <w:rsid w:val="008F5F26"/>
    <w:rsid w:val="008F62BF"/>
    <w:rsid w:val="008F64A3"/>
    <w:rsid w:val="008F6A92"/>
    <w:rsid w:val="008F6B56"/>
    <w:rsid w:val="008F6E0C"/>
    <w:rsid w:val="008F6EFA"/>
    <w:rsid w:val="008F7B0E"/>
    <w:rsid w:val="009036C8"/>
    <w:rsid w:val="00904C49"/>
    <w:rsid w:val="00905122"/>
    <w:rsid w:val="00905373"/>
    <w:rsid w:val="00905C97"/>
    <w:rsid w:val="0090747A"/>
    <w:rsid w:val="00907705"/>
    <w:rsid w:val="00907AB5"/>
    <w:rsid w:val="00907F22"/>
    <w:rsid w:val="00910103"/>
    <w:rsid w:val="00912AB8"/>
    <w:rsid w:val="00912C2F"/>
    <w:rsid w:val="00913827"/>
    <w:rsid w:val="00913D2D"/>
    <w:rsid w:val="009149DB"/>
    <w:rsid w:val="00914DB4"/>
    <w:rsid w:val="00915363"/>
    <w:rsid w:val="009177B8"/>
    <w:rsid w:val="00917974"/>
    <w:rsid w:val="00917B74"/>
    <w:rsid w:val="00917E26"/>
    <w:rsid w:val="00920060"/>
    <w:rsid w:val="0092028F"/>
    <w:rsid w:val="00920484"/>
    <w:rsid w:val="00921372"/>
    <w:rsid w:val="009216E3"/>
    <w:rsid w:val="00921A4E"/>
    <w:rsid w:val="00922C73"/>
    <w:rsid w:val="00922EC1"/>
    <w:rsid w:val="009242E5"/>
    <w:rsid w:val="00924B64"/>
    <w:rsid w:val="0092556C"/>
    <w:rsid w:val="00925C40"/>
    <w:rsid w:val="0092622A"/>
    <w:rsid w:val="00926A42"/>
    <w:rsid w:val="00927297"/>
    <w:rsid w:val="0093061F"/>
    <w:rsid w:val="00930C9A"/>
    <w:rsid w:val="00932855"/>
    <w:rsid w:val="009330FA"/>
    <w:rsid w:val="00933601"/>
    <w:rsid w:val="00933B3D"/>
    <w:rsid w:val="00933BB9"/>
    <w:rsid w:val="009340E8"/>
    <w:rsid w:val="0093435E"/>
    <w:rsid w:val="0093456F"/>
    <w:rsid w:val="009346E4"/>
    <w:rsid w:val="00934B50"/>
    <w:rsid w:val="00934BE7"/>
    <w:rsid w:val="00934C48"/>
    <w:rsid w:val="00934EB9"/>
    <w:rsid w:val="009352EF"/>
    <w:rsid w:val="00935B0B"/>
    <w:rsid w:val="0093629C"/>
    <w:rsid w:val="0093635B"/>
    <w:rsid w:val="00936682"/>
    <w:rsid w:val="009369D8"/>
    <w:rsid w:val="0094037B"/>
    <w:rsid w:val="009406D1"/>
    <w:rsid w:val="0094161A"/>
    <w:rsid w:val="009418F8"/>
    <w:rsid w:val="009423F8"/>
    <w:rsid w:val="00942F1E"/>
    <w:rsid w:val="009432CF"/>
    <w:rsid w:val="00943821"/>
    <w:rsid w:val="009441BA"/>
    <w:rsid w:val="00944810"/>
    <w:rsid w:val="00944855"/>
    <w:rsid w:val="00944D11"/>
    <w:rsid w:val="00945063"/>
    <w:rsid w:val="00945481"/>
    <w:rsid w:val="00946BC1"/>
    <w:rsid w:val="00947122"/>
    <w:rsid w:val="00947570"/>
    <w:rsid w:val="009501B5"/>
    <w:rsid w:val="00950307"/>
    <w:rsid w:val="009504D8"/>
    <w:rsid w:val="00950A3D"/>
    <w:rsid w:val="00951FF8"/>
    <w:rsid w:val="00952B9C"/>
    <w:rsid w:val="00952E60"/>
    <w:rsid w:val="00953F94"/>
    <w:rsid w:val="00954FE9"/>
    <w:rsid w:val="00956354"/>
    <w:rsid w:val="00956484"/>
    <w:rsid w:val="0095667F"/>
    <w:rsid w:val="00956A55"/>
    <w:rsid w:val="0095721D"/>
    <w:rsid w:val="009578D1"/>
    <w:rsid w:val="009578DB"/>
    <w:rsid w:val="00957AAB"/>
    <w:rsid w:val="00957C60"/>
    <w:rsid w:val="0096047B"/>
    <w:rsid w:val="00961B0E"/>
    <w:rsid w:val="00961FF4"/>
    <w:rsid w:val="00962706"/>
    <w:rsid w:val="00962BD2"/>
    <w:rsid w:val="00964211"/>
    <w:rsid w:val="00964965"/>
    <w:rsid w:val="00964BAD"/>
    <w:rsid w:val="00964D2A"/>
    <w:rsid w:val="00965ADE"/>
    <w:rsid w:val="00965CBA"/>
    <w:rsid w:val="00965D3F"/>
    <w:rsid w:val="009662D3"/>
    <w:rsid w:val="0096741A"/>
    <w:rsid w:val="00970059"/>
    <w:rsid w:val="00970B59"/>
    <w:rsid w:val="009711A5"/>
    <w:rsid w:val="00971430"/>
    <w:rsid w:val="00971928"/>
    <w:rsid w:val="00972262"/>
    <w:rsid w:val="00972780"/>
    <w:rsid w:val="00973240"/>
    <w:rsid w:val="0097362B"/>
    <w:rsid w:val="009739D4"/>
    <w:rsid w:val="00973FBB"/>
    <w:rsid w:val="00973FEF"/>
    <w:rsid w:val="00974EFF"/>
    <w:rsid w:val="00976364"/>
    <w:rsid w:val="00976378"/>
    <w:rsid w:val="00976811"/>
    <w:rsid w:val="00976B60"/>
    <w:rsid w:val="0097762C"/>
    <w:rsid w:val="0097799A"/>
    <w:rsid w:val="0098063F"/>
    <w:rsid w:val="00980664"/>
    <w:rsid w:val="00981649"/>
    <w:rsid w:val="00981B6B"/>
    <w:rsid w:val="00982283"/>
    <w:rsid w:val="0098355B"/>
    <w:rsid w:val="00983BE8"/>
    <w:rsid w:val="00983EF7"/>
    <w:rsid w:val="009847D9"/>
    <w:rsid w:val="0098658A"/>
    <w:rsid w:val="009878EB"/>
    <w:rsid w:val="00987B2F"/>
    <w:rsid w:val="009902D5"/>
    <w:rsid w:val="0099054B"/>
    <w:rsid w:val="00991C75"/>
    <w:rsid w:val="00991D68"/>
    <w:rsid w:val="00991E73"/>
    <w:rsid w:val="009925A1"/>
    <w:rsid w:val="009939A7"/>
    <w:rsid w:val="00993A2E"/>
    <w:rsid w:val="00993DC8"/>
    <w:rsid w:val="009944A4"/>
    <w:rsid w:val="0099485F"/>
    <w:rsid w:val="0099569D"/>
    <w:rsid w:val="009960D7"/>
    <w:rsid w:val="00996831"/>
    <w:rsid w:val="009968D7"/>
    <w:rsid w:val="00996CC8"/>
    <w:rsid w:val="00997495"/>
    <w:rsid w:val="00997D20"/>
    <w:rsid w:val="009A03F8"/>
    <w:rsid w:val="009A0BD0"/>
    <w:rsid w:val="009A20DB"/>
    <w:rsid w:val="009A2B2F"/>
    <w:rsid w:val="009A3690"/>
    <w:rsid w:val="009A4784"/>
    <w:rsid w:val="009A4A5E"/>
    <w:rsid w:val="009A5945"/>
    <w:rsid w:val="009A629C"/>
    <w:rsid w:val="009A6AB7"/>
    <w:rsid w:val="009A6AF8"/>
    <w:rsid w:val="009A6E1B"/>
    <w:rsid w:val="009A6F9A"/>
    <w:rsid w:val="009A7E4C"/>
    <w:rsid w:val="009B04A2"/>
    <w:rsid w:val="009B095B"/>
    <w:rsid w:val="009B0C95"/>
    <w:rsid w:val="009B1537"/>
    <w:rsid w:val="009B1621"/>
    <w:rsid w:val="009B251F"/>
    <w:rsid w:val="009B2A05"/>
    <w:rsid w:val="009B31A8"/>
    <w:rsid w:val="009B52C1"/>
    <w:rsid w:val="009B7CB5"/>
    <w:rsid w:val="009C24C8"/>
    <w:rsid w:val="009C3D26"/>
    <w:rsid w:val="009C436B"/>
    <w:rsid w:val="009C51A7"/>
    <w:rsid w:val="009C5516"/>
    <w:rsid w:val="009C5E27"/>
    <w:rsid w:val="009C6574"/>
    <w:rsid w:val="009C7249"/>
    <w:rsid w:val="009C769E"/>
    <w:rsid w:val="009C77DD"/>
    <w:rsid w:val="009D08AF"/>
    <w:rsid w:val="009D08CB"/>
    <w:rsid w:val="009D08D2"/>
    <w:rsid w:val="009D20AA"/>
    <w:rsid w:val="009D393C"/>
    <w:rsid w:val="009D3C56"/>
    <w:rsid w:val="009D4143"/>
    <w:rsid w:val="009D4C68"/>
    <w:rsid w:val="009D5078"/>
    <w:rsid w:val="009D510A"/>
    <w:rsid w:val="009D5D89"/>
    <w:rsid w:val="009D5E01"/>
    <w:rsid w:val="009D6191"/>
    <w:rsid w:val="009D6964"/>
    <w:rsid w:val="009D6CF7"/>
    <w:rsid w:val="009D7F15"/>
    <w:rsid w:val="009E0757"/>
    <w:rsid w:val="009E07F1"/>
    <w:rsid w:val="009E0CB0"/>
    <w:rsid w:val="009E11D6"/>
    <w:rsid w:val="009E4123"/>
    <w:rsid w:val="009E4B1A"/>
    <w:rsid w:val="009E4B8A"/>
    <w:rsid w:val="009E4BF6"/>
    <w:rsid w:val="009E6F76"/>
    <w:rsid w:val="009E759A"/>
    <w:rsid w:val="009E7713"/>
    <w:rsid w:val="009E7E49"/>
    <w:rsid w:val="009F0BA4"/>
    <w:rsid w:val="009F0E0F"/>
    <w:rsid w:val="009F1259"/>
    <w:rsid w:val="009F153C"/>
    <w:rsid w:val="009F175D"/>
    <w:rsid w:val="009F1A20"/>
    <w:rsid w:val="009F2BB3"/>
    <w:rsid w:val="009F2E17"/>
    <w:rsid w:val="009F3443"/>
    <w:rsid w:val="009F3892"/>
    <w:rsid w:val="009F51B7"/>
    <w:rsid w:val="009F54F9"/>
    <w:rsid w:val="009F5A3A"/>
    <w:rsid w:val="009F6D3A"/>
    <w:rsid w:val="009F6F24"/>
    <w:rsid w:val="009F709D"/>
    <w:rsid w:val="009F7214"/>
    <w:rsid w:val="009F742D"/>
    <w:rsid w:val="009F74AB"/>
    <w:rsid w:val="00A003B4"/>
    <w:rsid w:val="00A0084B"/>
    <w:rsid w:val="00A00A46"/>
    <w:rsid w:val="00A0122D"/>
    <w:rsid w:val="00A012DF"/>
    <w:rsid w:val="00A0134E"/>
    <w:rsid w:val="00A01564"/>
    <w:rsid w:val="00A02430"/>
    <w:rsid w:val="00A02545"/>
    <w:rsid w:val="00A027C4"/>
    <w:rsid w:val="00A0386D"/>
    <w:rsid w:val="00A03A59"/>
    <w:rsid w:val="00A03E52"/>
    <w:rsid w:val="00A0461D"/>
    <w:rsid w:val="00A05071"/>
    <w:rsid w:val="00A0522F"/>
    <w:rsid w:val="00A05706"/>
    <w:rsid w:val="00A05870"/>
    <w:rsid w:val="00A06A36"/>
    <w:rsid w:val="00A07BE8"/>
    <w:rsid w:val="00A103DA"/>
    <w:rsid w:val="00A11309"/>
    <w:rsid w:val="00A11AA2"/>
    <w:rsid w:val="00A11BC5"/>
    <w:rsid w:val="00A11E3A"/>
    <w:rsid w:val="00A1272D"/>
    <w:rsid w:val="00A1295F"/>
    <w:rsid w:val="00A12DC7"/>
    <w:rsid w:val="00A1452A"/>
    <w:rsid w:val="00A17825"/>
    <w:rsid w:val="00A2086C"/>
    <w:rsid w:val="00A2155F"/>
    <w:rsid w:val="00A21B5D"/>
    <w:rsid w:val="00A2243D"/>
    <w:rsid w:val="00A23D09"/>
    <w:rsid w:val="00A23FDD"/>
    <w:rsid w:val="00A2400F"/>
    <w:rsid w:val="00A24E40"/>
    <w:rsid w:val="00A24ED3"/>
    <w:rsid w:val="00A26523"/>
    <w:rsid w:val="00A30249"/>
    <w:rsid w:val="00A30251"/>
    <w:rsid w:val="00A30553"/>
    <w:rsid w:val="00A30774"/>
    <w:rsid w:val="00A30D6E"/>
    <w:rsid w:val="00A31537"/>
    <w:rsid w:val="00A31BE6"/>
    <w:rsid w:val="00A31F14"/>
    <w:rsid w:val="00A32F32"/>
    <w:rsid w:val="00A3428A"/>
    <w:rsid w:val="00A346D4"/>
    <w:rsid w:val="00A37053"/>
    <w:rsid w:val="00A37870"/>
    <w:rsid w:val="00A37D4F"/>
    <w:rsid w:val="00A41879"/>
    <w:rsid w:val="00A4198B"/>
    <w:rsid w:val="00A421A4"/>
    <w:rsid w:val="00A4226F"/>
    <w:rsid w:val="00A42950"/>
    <w:rsid w:val="00A42A32"/>
    <w:rsid w:val="00A42C8A"/>
    <w:rsid w:val="00A43D52"/>
    <w:rsid w:val="00A44958"/>
    <w:rsid w:val="00A46DEC"/>
    <w:rsid w:val="00A47000"/>
    <w:rsid w:val="00A477C1"/>
    <w:rsid w:val="00A47D21"/>
    <w:rsid w:val="00A500F9"/>
    <w:rsid w:val="00A50331"/>
    <w:rsid w:val="00A50E5A"/>
    <w:rsid w:val="00A51038"/>
    <w:rsid w:val="00A513C4"/>
    <w:rsid w:val="00A516A1"/>
    <w:rsid w:val="00A527C8"/>
    <w:rsid w:val="00A52810"/>
    <w:rsid w:val="00A5294B"/>
    <w:rsid w:val="00A539FB"/>
    <w:rsid w:val="00A5420F"/>
    <w:rsid w:val="00A55559"/>
    <w:rsid w:val="00A55D78"/>
    <w:rsid w:val="00A560F7"/>
    <w:rsid w:val="00A5662D"/>
    <w:rsid w:val="00A56704"/>
    <w:rsid w:val="00A56C1B"/>
    <w:rsid w:val="00A5705C"/>
    <w:rsid w:val="00A575F9"/>
    <w:rsid w:val="00A602F8"/>
    <w:rsid w:val="00A61992"/>
    <w:rsid w:val="00A61F19"/>
    <w:rsid w:val="00A6303F"/>
    <w:rsid w:val="00A63540"/>
    <w:rsid w:val="00A640E5"/>
    <w:rsid w:val="00A64E24"/>
    <w:rsid w:val="00A64E2B"/>
    <w:rsid w:val="00A65B7B"/>
    <w:rsid w:val="00A6649A"/>
    <w:rsid w:val="00A668B9"/>
    <w:rsid w:val="00A67EDC"/>
    <w:rsid w:val="00A70276"/>
    <w:rsid w:val="00A70479"/>
    <w:rsid w:val="00A7105C"/>
    <w:rsid w:val="00A72998"/>
    <w:rsid w:val="00A731DB"/>
    <w:rsid w:val="00A73DAD"/>
    <w:rsid w:val="00A74DFB"/>
    <w:rsid w:val="00A75F47"/>
    <w:rsid w:val="00A7738B"/>
    <w:rsid w:val="00A773BA"/>
    <w:rsid w:val="00A77A48"/>
    <w:rsid w:val="00A800C8"/>
    <w:rsid w:val="00A80DB3"/>
    <w:rsid w:val="00A80EA6"/>
    <w:rsid w:val="00A84B57"/>
    <w:rsid w:val="00A862A1"/>
    <w:rsid w:val="00A868C7"/>
    <w:rsid w:val="00A86A97"/>
    <w:rsid w:val="00A87796"/>
    <w:rsid w:val="00A8793E"/>
    <w:rsid w:val="00A87F95"/>
    <w:rsid w:val="00A90306"/>
    <w:rsid w:val="00A90CFF"/>
    <w:rsid w:val="00A9115B"/>
    <w:rsid w:val="00A91EC9"/>
    <w:rsid w:val="00A92033"/>
    <w:rsid w:val="00A920E9"/>
    <w:rsid w:val="00A92D41"/>
    <w:rsid w:val="00A930B7"/>
    <w:rsid w:val="00A936A0"/>
    <w:rsid w:val="00A93B44"/>
    <w:rsid w:val="00A941C9"/>
    <w:rsid w:val="00A950BA"/>
    <w:rsid w:val="00A95FF9"/>
    <w:rsid w:val="00A96691"/>
    <w:rsid w:val="00A96841"/>
    <w:rsid w:val="00A973AC"/>
    <w:rsid w:val="00A97BC6"/>
    <w:rsid w:val="00A97FDE"/>
    <w:rsid w:val="00AA057F"/>
    <w:rsid w:val="00AA0EF2"/>
    <w:rsid w:val="00AA1E54"/>
    <w:rsid w:val="00AA2F5D"/>
    <w:rsid w:val="00AA31B7"/>
    <w:rsid w:val="00AA3757"/>
    <w:rsid w:val="00AA3D44"/>
    <w:rsid w:val="00AA3E55"/>
    <w:rsid w:val="00AA6B5F"/>
    <w:rsid w:val="00AA782B"/>
    <w:rsid w:val="00AA7F23"/>
    <w:rsid w:val="00AB0594"/>
    <w:rsid w:val="00AB077A"/>
    <w:rsid w:val="00AB09C4"/>
    <w:rsid w:val="00AB1602"/>
    <w:rsid w:val="00AB3170"/>
    <w:rsid w:val="00AB3B6A"/>
    <w:rsid w:val="00AB533F"/>
    <w:rsid w:val="00AB5C0C"/>
    <w:rsid w:val="00AB64B8"/>
    <w:rsid w:val="00AB6E63"/>
    <w:rsid w:val="00AB73A7"/>
    <w:rsid w:val="00AB7F7F"/>
    <w:rsid w:val="00AC0927"/>
    <w:rsid w:val="00AC181C"/>
    <w:rsid w:val="00AC19AD"/>
    <w:rsid w:val="00AC1DDE"/>
    <w:rsid w:val="00AC33C3"/>
    <w:rsid w:val="00AC529F"/>
    <w:rsid w:val="00AC5C1B"/>
    <w:rsid w:val="00AC5E0B"/>
    <w:rsid w:val="00AC68E0"/>
    <w:rsid w:val="00AC6F09"/>
    <w:rsid w:val="00AC7B4F"/>
    <w:rsid w:val="00AD0237"/>
    <w:rsid w:val="00AD06E7"/>
    <w:rsid w:val="00AD0B7A"/>
    <w:rsid w:val="00AD0B81"/>
    <w:rsid w:val="00AD12B2"/>
    <w:rsid w:val="00AD14AB"/>
    <w:rsid w:val="00AD2122"/>
    <w:rsid w:val="00AD301B"/>
    <w:rsid w:val="00AD3243"/>
    <w:rsid w:val="00AD35DF"/>
    <w:rsid w:val="00AD3B67"/>
    <w:rsid w:val="00AD40E5"/>
    <w:rsid w:val="00AD4F42"/>
    <w:rsid w:val="00AD56BB"/>
    <w:rsid w:val="00AD58C1"/>
    <w:rsid w:val="00AD7031"/>
    <w:rsid w:val="00AD7756"/>
    <w:rsid w:val="00AD7F14"/>
    <w:rsid w:val="00AE0028"/>
    <w:rsid w:val="00AE3664"/>
    <w:rsid w:val="00AE3867"/>
    <w:rsid w:val="00AE45E7"/>
    <w:rsid w:val="00AE4826"/>
    <w:rsid w:val="00AE5B82"/>
    <w:rsid w:val="00AE5F60"/>
    <w:rsid w:val="00AE6096"/>
    <w:rsid w:val="00AF074B"/>
    <w:rsid w:val="00AF1449"/>
    <w:rsid w:val="00AF172B"/>
    <w:rsid w:val="00AF2036"/>
    <w:rsid w:val="00AF21EC"/>
    <w:rsid w:val="00AF2727"/>
    <w:rsid w:val="00AF2FAA"/>
    <w:rsid w:val="00AF408D"/>
    <w:rsid w:val="00AF4386"/>
    <w:rsid w:val="00AF4917"/>
    <w:rsid w:val="00AF4984"/>
    <w:rsid w:val="00AF4CBA"/>
    <w:rsid w:val="00AF4D98"/>
    <w:rsid w:val="00AF5650"/>
    <w:rsid w:val="00AF6225"/>
    <w:rsid w:val="00AF649E"/>
    <w:rsid w:val="00AF732B"/>
    <w:rsid w:val="00AF73AE"/>
    <w:rsid w:val="00AF74EB"/>
    <w:rsid w:val="00AF7EDB"/>
    <w:rsid w:val="00B00215"/>
    <w:rsid w:val="00B0311F"/>
    <w:rsid w:val="00B031D8"/>
    <w:rsid w:val="00B05112"/>
    <w:rsid w:val="00B053AB"/>
    <w:rsid w:val="00B06283"/>
    <w:rsid w:val="00B06686"/>
    <w:rsid w:val="00B07359"/>
    <w:rsid w:val="00B10594"/>
    <w:rsid w:val="00B1083B"/>
    <w:rsid w:val="00B11206"/>
    <w:rsid w:val="00B11CC6"/>
    <w:rsid w:val="00B11F2A"/>
    <w:rsid w:val="00B14447"/>
    <w:rsid w:val="00B15475"/>
    <w:rsid w:val="00B15CB2"/>
    <w:rsid w:val="00B15CF1"/>
    <w:rsid w:val="00B175DF"/>
    <w:rsid w:val="00B17DAB"/>
    <w:rsid w:val="00B200FC"/>
    <w:rsid w:val="00B20A21"/>
    <w:rsid w:val="00B20C3F"/>
    <w:rsid w:val="00B210CE"/>
    <w:rsid w:val="00B211AB"/>
    <w:rsid w:val="00B21FCD"/>
    <w:rsid w:val="00B23452"/>
    <w:rsid w:val="00B239EC"/>
    <w:rsid w:val="00B23B63"/>
    <w:rsid w:val="00B23BCF"/>
    <w:rsid w:val="00B23F72"/>
    <w:rsid w:val="00B2407E"/>
    <w:rsid w:val="00B24353"/>
    <w:rsid w:val="00B25CDD"/>
    <w:rsid w:val="00B275E0"/>
    <w:rsid w:val="00B308A8"/>
    <w:rsid w:val="00B31593"/>
    <w:rsid w:val="00B31DB3"/>
    <w:rsid w:val="00B31DD1"/>
    <w:rsid w:val="00B3253F"/>
    <w:rsid w:val="00B325E2"/>
    <w:rsid w:val="00B32848"/>
    <w:rsid w:val="00B329D5"/>
    <w:rsid w:val="00B33AE8"/>
    <w:rsid w:val="00B3454C"/>
    <w:rsid w:val="00B3457E"/>
    <w:rsid w:val="00B353DF"/>
    <w:rsid w:val="00B35B0A"/>
    <w:rsid w:val="00B35F86"/>
    <w:rsid w:val="00B3637B"/>
    <w:rsid w:val="00B36485"/>
    <w:rsid w:val="00B37286"/>
    <w:rsid w:val="00B372DA"/>
    <w:rsid w:val="00B40D99"/>
    <w:rsid w:val="00B4105E"/>
    <w:rsid w:val="00B417F3"/>
    <w:rsid w:val="00B41A98"/>
    <w:rsid w:val="00B41D2E"/>
    <w:rsid w:val="00B42517"/>
    <w:rsid w:val="00B425E6"/>
    <w:rsid w:val="00B430D4"/>
    <w:rsid w:val="00B43361"/>
    <w:rsid w:val="00B45A08"/>
    <w:rsid w:val="00B46591"/>
    <w:rsid w:val="00B46E82"/>
    <w:rsid w:val="00B46F80"/>
    <w:rsid w:val="00B47801"/>
    <w:rsid w:val="00B5072C"/>
    <w:rsid w:val="00B5122C"/>
    <w:rsid w:val="00B52CD3"/>
    <w:rsid w:val="00B534BE"/>
    <w:rsid w:val="00B53B17"/>
    <w:rsid w:val="00B53DDD"/>
    <w:rsid w:val="00B54F4D"/>
    <w:rsid w:val="00B5502F"/>
    <w:rsid w:val="00B5541C"/>
    <w:rsid w:val="00B55475"/>
    <w:rsid w:val="00B559A8"/>
    <w:rsid w:val="00B5609B"/>
    <w:rsid w:val="00B57658"/>
    <w:rsid w:val="00B57EF5"/>
    <w:rsid w:val="00B60953"/>
    <w:rsid w:val="00B61A5E"/>
    <w:rsid w:val="00B61FDC"/>
    <w:rsid w:val="00B625B5"/>
    <w:rsid w:val="00B63100"/>
    <w:rsid w:val="00B63199"/>
    <w:rsid w:val="00B63333"/>
    <w:rsid w:val="00B652BB"/>
    <w:rsid w:val="00B65462"/>
    <w:rsid w:val="00B65584"/>
    <w:rsid w:val="00B65EEE"/>
    <w:rsid w:val="00B66277"/>
    <w:rsid w:val="00B663D8"/>
    <w:rsid w:val="00B665EB"/>
    <w:rsid w:val="00B673DC"/>
    <w:rsid w:val="00B67871"/>
    <w:rsid w:val="00B70547"/>
    <w:rsid w:val="00B72D54"/>
    <w:rsid w:val="00B732A8"/>
    <w:rsid w:val="00B74502"/>
    <w:rsid w:val="00B74EE9"/>
    <w:rsid w:val="00B74FE4"/>
    <w:rsid w:val="00B75209"/>
    <w:rsid w:val="00B753E0"/>
    <w:rsid w:val="00B75C8D"/>
    <w:rsid w:val="00B75FDA"/>
    <w:rsid w:val="00B76051"/>
    <w:rsid w:val="00B76F1D"/>
    <w:rsid w:val="00B77E41"/>
    <w:rsid w:val="00B80474"/>
    <w:rsid w:val="00B80B40"/>
    <w:rsid w:val="00B80E17"/>
    <w:rsid w:val="00B82071"/>
    <w:rsid w:val="00B8287D"/>
    <w:rsid w:val="00B83109"/>
    <w:rsid w:val="00B832E7"/>
    <w:rsid w:val="00B8371B"/>
    <w:rsid w:val="00B85FAF"/>
    <w:rsid w:val="00B8611B"/>
    <w:rsid w:val="00B8694C"/>
    <w:rsid w:val="00B86C40"/>
    <w:rsid w:val="00B87291"/>
    <w:rsid w:val="00B90C16"/>
    <w:rsid w:val="00B90C30"/>
    <w:rsid w:val="00B9132C"/>
    <w:rsid w:val="00B91AB0"/>
    <w:rsid w:val="00B924F9"/>
    <w:rsid w:val="00B92BA4"/>
    <w:rsid w:val="00B9415F"/>
    <w:rsid w:val="00B94A50"/>
    <w:rsid w:val="00B94BE2"/>
    <w:rsid w:val="00B94DDB"/>
    <w:rsid w:val="00B95287"/>
    <w:rsid w:val="00B95649"/>
    <w:rsid w:val="00B9672D"/>
    <w:rsid w:val="00B970E6"/>
    <w:rsid w:val="00B977D3"/>
    <w:rsid w:val="00B97B93"/>
    <w:rsid w:val="00BA0170"/>
    <w:rsid w:val="00BA01C6"/>
    <w:rsid w:val="00BA0639"/>
    <w:rsid w:val="00BA0E52"/>
    <w:rsid w:val="00BA1342"/>
    <w:rsid w:val="00BA1A04"/>
    <w:rsid w:val="00BA2823"/>
    <w:rsid w:val="00BA2E8A"/>
    <w:rsid w:val="00BA3DB2"/>
    <w:rsid w:val="00BA4A61"/>
    <w:rsid w:val="00BA4E92"/>
    <w:rsid w:val="00BA55F7"/>
    <w:rsid w:val="00BA6B3D"/>
    <w:rsid w:val="00BA71E2"/>
    <w:rsid w:val="00BA730C"/>
    <w:rsid w:val="00BA749D"/>
    <w:rsid w:val="00BB09AC"/>
    <w:rsid w:val="00BB09DF"/>
    <w:rsid w:val="00BB396F"/>
    <w:rsid w:val="00BB447A"/>
    <w:rsid w:val="00BB54EF"/>
    <w:rsid w:val="00BB60FC"/>
    <w:rsid w:val="00BB64F2"/>
    <w:rsid w:val="00BB67A1"/>
    <w:rsid w:val="00BB6834"/>
    <w:rsid w:val="00BB78A7"/>
    <w:rsid w:val="00BB7E47"/>
    <w:rsid w:val="00BC00A0"/>
    <w:rsid w:val="00BC0620"/>
    <w:rsid w:val="00BC0CA6"/>
    <w:rsid w:val="00BC1B95"/>
    <w:rsid w:val="00BC2509"/>
    <w:rsid w:val="00BC2AE3"/>
    <w:rsid w:val="00BC431C"/>
    <w:rsid w:val="00BC43C9"/>
    <w:rsid w:val="00BC4E81"/>
    <w:rsid w:val="00BC505A"/>
    <w:rsid w:val="00BC7692"/>
    <w:rsid w:val="00BC770C"/>
    <w:rsid w:val="00BD0738"/>
    <w:rsid w:val="00BD1B7B"/>
    <w:rsid w:val="00BD29AC"/>
    <w:rsid w:val="00BD331E"/>
    <w:rsid w:val="00BD33E9"/>
    <w:rsid w:val="00BD4143"/>
    <w:rsid w:val="00BD44CC"/>
    <w:rsid w:val="00BD4CFC"/>
    <w:rsid w:val="00BD5A14"/>
    <w:rsid w:val="00BD6148"/>
    <w:rsid w:val="00BD6291"/>
    <w:rsid w:val="00BD6DFB"/>
    <w:rsid w:val="00BD7AFD"/>
    <w:rsid w:val="00BD7F3B"/>
    <w:rsid w:val="00BE0C06"/>
    <w:rsid w:val="00BE18DE"/>
    <w:rsid w:val="00BE2157"/>
    <w:rsid w:val="00BE39E2"/>
    <w:rsid w:val="00BE3CC8"/>
    <w:rsid w:val="00BE4360"/>
    <w:rsid w:val="00BE55CC"/>
    <w:rsid w:val="00BE6B39"/>
    <w:rsid w:val="00BE6E12"/>
    <w:rsid w:val="00BE7D4D"/>
    <w:rsid w:val="00BF0A39"/>
    <w:rsid w:val="00BF2DCA"/>
    <w:rsid w:val="00BF4898"/>
    <w:rsid w:val="00BF55A0"/>
    <w:rsid w:val="00BF5B84"/>
    <w:rsid w:val="00BF67AE"/>
    <w:rsid w:val="00BF6F83"/>
    <w:rsid w:val="00BF740E"/>
    <w:rsid w:val="00BF7570"/>
    <w:rsid w:val="00BF7810"/>
    <w:rsid w:val="00BF79C0"/>
    <w:rsid w:val="00C0146A"/>
    <w:rsid w:val="00C01997"/>
    <w:rsid w:val="00C01A69"/>
    <w:rsid w:val="00C032EB"/>
    <w:rsid w:val="00C03710"/>
    <w:rsid w:val="00C03B05"/>
    <w:rsid w:val="00C04C78"/>
    <w:rsid w:val="00C04F80"/>
    <w:rsid w:val="00C058FE"/>
    <w:rsid w:val="00C05EDB"/>
    <w:rsid w:val="00C05F73"/>
    <w:rsid w:val="00C060C2"/>
    <w:rsid w:val="00C06583"/>
    <w:rsid w:val="00C067B8"/>
    <w:rsid w:val="00C06BC7"/>
    <w:rsid w:val="00C106D4"/>
    <w:rsid w:val="00C11A9F"/>
    <w:rsid w:val="00C11B7E"/>
    <w:rsid w:val="00C12756"/>
    <w:rsid w:val="00C128C4"/>
    <w:rsid w:val="00C13BB3"/>
    <w:rsid w:val="00C14B9C"/>
    <w:rsid w:val="00C1659D"/>
    <w:rsid w:val="00C2105B"/>
    <w:rsid w:val="00C213AB"/>
    <w:rsid w:val="00C2283D"/>
    <w:rsid w:val="00C2329F"/>
    <w:rsid w:val="00C232B7"/>
    <w:rsid w:val="00C235D8"/>
    <w:rsid w:val="00C24ADC"/>
    <w:rsid w:val="00C25005"/>
    <w:rsid w:val="00C25EA3"/>
    <w:rsid w:val="00C26CA8"/>
    <w:rsid w:val="00C27AB4"/>
    <w:rsid w:val="00C307F0"/>
    <w:rsid w:val="00C30B28"/>
    <w:rsid w:val="00C31AF1"/>
    <w:rsid w:val="00C321FA"/>
    <w:rsid w:val="00C3319D"/>
    <w:rsid w:val="00C3339C"/>
    <w:rsid w:val="00C34652"/>
    <w:rsid w:val="00C3511F"/>
    <w:rsid w:val="00C36AA7"/>
    <w:rsid w:val="00C37D39"/>
    <w:rsid w:val="00C4005A"/>
    <w:rsid w:val="00C40A89"/>
    <w:rsid w:val="00C4132A"/>
    <w:rsid w:val="00C4165D"/>
    <w:rsid w:val="00C419FC"/>
    <w:rsid w:val="00C41B0D"/>
    <w:rsid w:val="00C42754"/>
    <w:rsid w:val="00C4453E"/>
    <w:rsid w:val="00C44D79"/>
    <w:rsid w:val="00C454EF"/>
    <w:rsid w:val="00C455D9"/>
    <w:rsid w:val="00C45AAA"/>
    <w:rsid w:val="00C46E2D"/>
    <w:rsid w:val="00C47580"/>
    <w:rsid w:val="00C47E63"/>
    <w:rsid w:val="00C507A0"/>
    <w:rsid w:val="00C51BBE"/>
    <w:rsid w:val="00C51CBF"/>
    <w:rsid w:val="00C5206B"/>
    <w:rsid w:val="00C52349"/>
    <w:rsid w:val="00C52355"/>
    <w:rsid w:val="00C526E3"/>
    <w:rsid w:val="00C531D7"/>
    <w:rsid w:val="00C5549F"/>
    <w:rsid w:val="00C55686"/>
    <w:rsid w:val="00C55F9A"/>
    <w:rsid w:val="00C56B04"/>
    <w:rsid w:val="00C57782"/>
    <w:rsid w:val="00C578FB"/>
    <w:rsid w:val="00C612F5"/>
    <w:rsid w:val="00C61CD6"/>
    <w:rsid w:val="00C61EC1"/>
    <w:rsid w:val="00C62024"/>
    <w:rsid w:val="00C64C05"/>
    <w:rsid w:val="00C6565A"/>
    <w:rsid w:val="00C656AF"/>
    <w:rsid w:val="00C65EC3"/>
    <w:rsid w:val="00C7039C"/>
    <w:rsid w:val="00C708DF"/>
    <w:rsid w:val="00C71337"/>
    <w:rsid w:val="00C71C68"/>
    <w:rsid w:val="00C732C0"/>
    <w:rsid w:val="00C73402"/>
    <w:rsid w:val="00C73773"/>
    <w:rsid w:val="00C74A5C"/>
    <w:rsid w:val="00C74AEA"/>
    <w:rsid w:val="00C76517"/>
    <w:rsid w:val="00C76809"/>
    <w:rsid w:val="00C7784B"/>
    <w:rsid w:val="00C8183A"/>
    <w:rsid w:val="00C82AA4"/>
    <w:rsid w:val="00C82DB3"/>
    <w:rsid w:val="00C832A9"/>
    <w:rsid w:val="00C83976"/>
    <w:rsid w:val="00C854C7"/>
    <w:rsid w:val="00C87BED"/>
    <w:rsid w:val="00C90F76"/>
    <w:rsid w:val="00C91DBC"/>
    <w:rsid w:val="00C93DE5"/>
    <w:rsid w:val="00C93F0D"/>
    <w:rsid w:val="00C942BB"/>
    <w:rsid w:val="00C9586D"/>
    <w:rsid w:val="00C95D56"/>
    <w:rsid w:val="00C972FB"/>
    <w:rsid w:val="00C97FA0"/>
    <w:rsid w:val="00CA0934"/>
    <w:rsid w:val="00CA0D5F"/>
    <w:rsid w:val="00CA14A4"/>
    <w:rsid w:val="00CA1F98"/>
    <w:rsid w:val="00CA2478"/>
    <w:rsid w:val="00CA27EF"/>
    <w:rsid w:val="00CA47A0"/>
    <w:rsid w:val="00CA53B8"/>
    <w:rsid w:val="00CA58FD"/>
    <w:rsid w:val="00CA59B3"/>
    <w:rsid w:val="00CA63BD"/>
    <w:rsid w:val="00CA685E"/>
    <w:rsid w:val="00CA6B32"/>
    <w:rsid w:val="00CA7909"/>
    <w:rsid w:val="00CB0E6F"/>
    <w:rsid w:val="00CB1B8A"/>
    <w:rsid w:val="00CB2311"/>
    <w:rsid w:val="00CB256A"/>
    <w:rsid w:val="00CB3A65"/>
    <w:rsid w:val="00CB3C58"/>
    <w:rsid w:val="00CB445D"/>
    <w:rsid w:val="00CB46F4"/>
    <w:rsid w:val="00CB560E"/>
    <w:rsid w:val="00CB578E"/>
    <w:rsid w:val="00CB6066"/>
    <w:rsid w:val="00CB634E"/>
    <w:rsid w:val="00CB6EEC"/>
    <w:rsid w:val="00CB7681"/>
    <w:rsid w:val="00CB7A74"/>
    <w:rsid w:val="00CC0B45"/>
    <w:rsid w:val="00CC0E2B"/>
    <w:rsid w:val="00CC29A1"/>
    <w:rsid w:val="00CC2B62"/>
    <w:rsid w:val="00CC350C"/>
    <w:rsid w:val="00CC3AA3"/>
    <w:rsid w:val="00CC3D51"/>
    <w:rsid w:val="00CC3E1B"/>
    <w:rsid w:val="00CC43F6"/>
    <w:rsid w:val="00CC43FA"/>
    <w:rsid w:val="00CC6041"/>
    <w:rsid w:val="00CC6E73"/>
    <w:rsid w:val="00CC783E"/>
    <w:rsid w:val="00CC7F14"/>
    <w:rsid w:val="00CD04F9"/>
    <w:rsid w:val="00CD12E7"/>
    <w:rsid w:val="00CD1E49"/>
    <w:rsid w:val="00CD235C"/>
    <w:rsid w:val="00CD3362"/>
    <w:rsid w:val="00CD4112"/>
    <w:rsid w:val="00CD5E34"/>
    <w:rsid w:val="00CD627B"/>
    <w:rsid w:val="00CD645F"/>
    <w:rsid w:val="00CD72B1"/>
    <w:rsid w:val="00CD742D"/>
    <w:rsid w:val="00CD7B80"/>
    <w:rsid w:val="00CD7FFB"/>
    <w:rsid w:val="00CE02CF"/>
    <w:rsid w:val="00CE045D"/>
    <w:rsid w:val="00CE1EF6"/>
    <w:rsid w:val="00CE2755"/>
    <w:rsid w:val="00CE2CE9"/>
    <w:rsid w:val="00CE3558"/>
    <w:rsid w:val="00CE4453"/>
    <w:rsid w:val="00CE516B"/>
    <w:rsid w:val="00CE66FC"/>
    <w:rsid w:val="00CE6D74"/>
    <w:rsid w:val="00CE7B4B"/>
    <w:rsid w:val="00CE7E46"/>
    <w:rsid w:val="00CE7F94"/>
    <w:rsid w:val="00CF02AB"/>
    <w:rsid w:val="00CF04B5"/>
    <w:rsid w:val="00CF0641"/>
    <w:rsid w:val="00CF1595"/>
    <w:rsid w:val="00CF1DE6"/>
    <w:rsid w:val="00CF2360"/>
    <w:rsid w:val="00CF24D1"/>
    <w:rsid w:val="00CF26FC"/>
    <w:rsid w:val="00CF49E6"/>
    <w:rsid w:val="00CF5795"/>
    <w:rsid w:val="00CF619C"/>
    <w:rsid w:val="00CF63EE"/>
    <w:rsid w:val="00CF663A"/>
    <w:rsid w:val="00CF7D6F"/>
    <w:rsid w:val="00D006C1"/>
    <w:rsid w:val="00D02494"/>
    <w:rsid w:val="00D025D2"/>
    <w:rsid w:val="00D02D83"/>
    <w:rsid w:val="00D034C6"/>
    <w:rsid w:val="00D03795"/>
    <w:rsid w:val="00D037B9"/>
    <w:rsid w:val="00D045D1"/>
    <w:rsid w:val="00D04785"/>
    <w:rsid w:val="00D05565"/>
    <w:rsid w:val="00D05C5D"/>
    <w:rsid w:val="00D06311"/>
    <w:rsid w:val="00D06744"/>
    <w:rsid w:val="00D06BFC"/>
    <w:rsid w:val="00D07440"/>
    <w:rsid w:val="00D074EC"/>
    <w:rsid w:val="00D11855"/>
    <w:rsid w:val="00D1210B"/>
    <w:rsid w:val="00D12DF3"/>
    <w:rsid w:val="00D133E7"/>
    <w:rsid w:val="00D13A87"/>
    <w:rsid w:val="00D1524D"/>
    <w:rsid w:val="00D15D5D"/>
    <w:rsid w:val="00D162BF"/>
    <w:rsid w:val="00D167F8"/>
    <w:rsid w:val="00D16B14"/>
    <w:rsid w:val="00D16C72"/>
    <w:rsid w:val="00D17202"/>
    <w:rsid w:val="00D17519"/>
    <w:rsid w:val="00D20FCE"/>
    <w:rsid w:val="00D21157"/>
    <w:rsid w:val="00D2150E"/>
    <w:rsid w:val="00D227DD"/>
    <w:rsid w:val="00D22BCE"/>
    <w:rsid w:val="00D2304F"/>
    <w:rsid w:val="00D24B25"/>
    <w:rsid w:val="00D251EF"/>
    <w:rsid w:val="00D26002"/>
    <w:rsid w:val="00D27031"/>
    <w:rsid w:val="00D27554"/>
    <w:rsid w:val="00D30E99"/>
    <w:rsid w:val="00D30F51"/>
    <w:rsid w:val="00D31D77"/>
    <w:rsid w:val="00D3310A"/>
    <w:rsid w:val="00D34452"/>
    <w:rsid w:val="00D34475"/>
    <w:rsid w:val="00D34C12"/>
    <w:rsid w:val="00D34DE4"/>
    <w:rsid w:val="00D35FD4"/>
    <w:rsid w:val="00D3679A"/>
    <w:rsid w:val="00D36D98"/>
    <w:rsid w:val="00D3728E"/>
    <w:rsid w:val="00D40225"/>
    <w:rsid w:val="00D41827"/>
    <w:rsid w:val="00D418C4"/>
    <w:rsid w:val="00D41D30"/>
    <w:rsid w:val="00D429A6"/>
    <w:rsid w:val="00D42B94"/>
    <w:rsid w:val="00D43312"/>
    <w:rsid w:val="00D43B21"/>
    <w:rsid w:val="00D4429F"/>
    <w:rsid w:val="00D44825"/>
    <w:rsid w:val="00D44C9C"/>
    <w:rsid w:val="00D4692E"/>
    <w:rsid w:val="00D47566"/>
    <w:rsid w:val="00D47EA0"/>
    <w:rsid w:val="00D503A0"/>
    <w:rsid w:val="00D51175"/>
    <w:rsid w:val="00D519C4"/>
    <w:rsid w:val="00D53ACC"/>
    <w:rsid w:val="00D54D32"/>
    <w:rsid w:val="00D55171"/>
    <w:rsid w:val="00D55502"/>
    <w:rsid w:val="00D56B98"/>
    <w:rsid w:val="00D57251"/>
    <w:rsid w:val="00D57C01"/>
    <w:rsid w:val="00D602F2"/>
    <w:rsid w:val="00D60DE5"/>
    <w:rsid w:val="00D60FA5"/>
    <w:rsid w:val="00D616B9"/>
    <w:rsid w:val="00D6295E"/>
    <w:rsid w:val="00D62CC2"/>
    <w:rsid w:val="00D63A4F"/>
    <w:rsid w:val="00D64BE7"/>
    <w:rsid w:val="00D64D68"/>
    <w:rsid w:val="00D65889"/>
    <w:rsid w:val="00D65919"/>
    <w:rsid w:val="00D65CB4"/>
    <w:rsid w:val="00D66C3E"/>
    <w:rsid w:val="00D672F3"/>
    <w:rsid w:val="00D67736"/>
    <w:rsid w:val="00D70829"/>
    <w:rsid w:val="00D70BFA"/>
    <w:rsid w:val="00D721B2"/>
    <w:rsid w:val="00D7286C"/>
    <w:rsid w:val="00D73A57"/>
    <w:rsid w:val="00D73C9B"/>
    <w:rsid w:val="00D750FE"/>
    <w:rsid w:val="00D76357"/>
    <w:rsid w:val="00D76710"/>
    <w:rsid w:val="00D769E4"/>
    <w:rsid w:val="00D76AB5"/>
    <w:rsid w:val="00D80F07"/>
    <w:rsid w:val="00D81111"/>
    <w:rsid w:val="00D81495"/>
    <w:rsid w:val="00D82CB2"/>
    <w:rsid w:val="00D82D9F"/>
    <w:rsid w:val="00D830A9"/>
    <w:rsid w:val="00D84CFF"/>
    <w:rsid w:val="00D8537F"/>
    <w:rsid w:val="00D85882"/>
    <w:rsid w:val="00D85897"/>
    <w:rsid w:val="00D8635E"/>
    <w:rsid w:val="00D86896"/>
    <w:rsid w:val="00D872B1"/>
    <w:rsid w:val="00D872C2"/>
    <w:rsid w:val="00D87843"/>
    <w:rsid w:val="00D90BA2"/>
    <w:rsid w:val="00D9110D"/>
    <w:rsid w:val="00D9152E"/>
    <w:rsid w:val="00D929D1"/>
    <w:rsid w:val="00D92F4D"/>
    <w:rsid w:val="00D93430"/>
    <w:rsid w:val="00D93995"/>
    <w:rsid w:val="00D93C9B"/>
    <w:rsid w:val="00D949B5"/>
    <w:rsid w:val="00D94BE1"/>
    <w:rsid w:val="00D9515D"/>
    <w:rsid w:val="00D95E3E"/>
    <w:rsid w:val="00D97FB0"/>
    <w:rsid w:val="00DA028E"/>
    <w:rsid w:val="00DA06BF"/>
    <w:rsid w:val="00DA0FE0"/>
    <w:rsid w:val="00DA117D"/>
    <w:rsid w:val="00DA1A94"/>
    <w:rsid w:val="00DA1D9C"/>
    <w:rsid w:val="00DA2957"/>
    <w:rsid w:val="00DA2C53"/>
    <w:rsid w:val="00DA33CB"/>
    <w:rsid w:val="00DA3652"/>
    <w:rsid w:val="00DA49C9"/>
    <w:rsid w:val="00DA5A75"/>
    <w:rsid w:val="00DA6033"/>
    <w:rsid w:val="00DA6CDC"/>
    <w:rsid w:val="00DA704A"/>
    <w:rsid w:val="00DA7B48"/>
    <w:rsid w:val="00DB0317"/>
    <w:rsid w:val="00DB2C75"/>
    <w:rsid w:val="00DB2FC5"/>
    <w:rsid w:val="00DB32C2"/>
    <w:rsid w:val="00DB334D"/>
    <w:rsid w:val="00DB4021"/>
    <w:rsid w:val="00DB4A17"/>
    <w:rsid w:val="00DB6123"/>
    <w:rsid w:val="00DB6177"/>
    <w:rsid w:val="00DB6F76"/>
    <w:rsid w:val="00DB75FE"/>
    <w:rsid w:val="00DB786A"/>
    <w:rsid w:val="00DC084A"/>
    <w:rsid w:val="00DC0AFF"/>
    <w:rsid w:val="00DC0F3C"/>
    <w:rsid w:val="00DC21A4"/>
    <w:rsid w:val="00DC3557"/>
    <w:rsid w:val="00DC3B5B"/>
    <w:rsid w:val="00DC3E06"/>
    <w:rsid w:val="00DC4E25"/>
    <w:rsid w:val="00DC5F12"/>
    <w:rsid w:val="00DC7936"/>
    <w:rsid w:val="00DD0292"/>
    <w:rsid w:val="00DD0C8D"/>
    <w:rsid w:val="00DD3BF6"/>
    <w:rsid w:val="00DD3F78"/>
    <w:rsid w:val="00DD5894"/>
    <w:rsid w:val="00DD6E5A"/>
    <w:rsid w:val="00DD7551"/>
    <w:rsid w:val="00DD7B41"/>
    <w:rsid w:val="00DD7FDD"/>
    <w:rsid w:val="00DE0449"/>
    <w:rsid w:val="00DE119B"/>
    <w:rsid w:val="00DE2E84"/>
    <w:rsid w:val="00DE32FA"/>
    <w:rsid w:val="00DE3874"/>
    <w:rsid w:val="00DE42F8"/>
    <w:rsid w:val="00DE477F"/>
    <w:rsid w:val="00DE4F64"/>
    <w:rsid w:val="00DE546C"/>
    <w:rsid w:val="00DE5667"/>
    <w:rsid w:val="00DE6D3A"/>
    <w:rsid w:val="00DE7C8A"/>
    <w:rsid w:val="00DE7C8D"/>
    <w:rsid w:val="00DF04F9"/>
    <w:rsid w:val="00DF0F36"/>
    <w:rsid w:val="00DF2B91"/>
    <w:rsid w:val="00DF2D7C"/>
    <w:rsid w:val="00DF3BB7"/>
    <w:rsid w:val="00DF3D86"/>
    <w:rsid w:val="00DF48DE"/>
    <w:rsid w:val="00DF4C88"/>
    <w:rsid w:val="00DF522B"/>
    <w:rsid w:val="00DF522F"/>
    <w:rsid w:val="00DF59F6"/>
    <w:rsid w:val="00DF5CEE"/>
    <w:rsid w:val="00DF6ADF"/>
    <w:rsid w:val="00DF6D58"/>
    <w:rsid w:val="00DF7D06"/>
    <w:rsid w:val="00E01619"/>
    <w:rsid w:val="00E01B72"/>
    <w:rsid w:val="00E01F16"/>
    <w:rsid w:val="00E01FEB"/>
    <w:rsid w:val="00E02733"/>
    <w:rsid w:val="00E03AAB"/>
    <w:rsid w:val="00E03FC4"/>
    <w:rsid w:val="00E05710"/>
    <w:rsid w:val="00E05CA5"/>
    <w:rsid w:val="00E06290"/>
    <w:rsid w:val="00E06A0B"/>
    <w:rsid w:val="00E10489"/>
    <w:rsid w:val="00E1104B"/>
    <w:rsid w:val="00E11B51"/>
    <w:rsid w:val="00E12241"/>
    <w:rsid w:val="00E123B9"/>
    <w:rsid w:val="00E1435C"/>
    <w:rsid w:val="00E14E95"/>
    <w:rsid w:val="00E16D22"/>
    <w:rsid w:val="00E17FA2"/>
    <w:rsid w:val="00E205D1"/>
    <w:rsid w:val="00E20630"/>
    <w:rsid w:val="00E2123F"/>
    <w:rsid w:val="00E214BD"/>
    <w:rsid w:val="00E215D9"/>
    <w:rsid w:val="00E217C7"/>
    <w:rsid w:val="00E220D7"/>
    <w:rsid w:val="00E22184"/>
    <w:rsid w:val="00E22504"/>
    <w:rsid w:val="00E2269C"/>
    <w:rsid w:val="00E22A23"/>
    <w:rsid w:val="00E230EB"/>
    <w:rsid w:val="00E23213"/>
    <w:rsid w:val="00E236CA"/>
    <w:rsid w:val="00E23AD4"/>
    <w:rsid w:val="00E24B9D"/>
    <w:rsid w:val="00E2571B"/>
    <w:rsid w:val="00E25D12"/>
    <w:rsid w:val="00E263A0"/>
    <w:rsid w:val="00E26668"/>
    <w:rsid w:val="00E26B0B"/>
    <w:rsid w:val="00E26D79"/>
    <w:rsid w:val="00E302EE"/>
    <w:rsid w:val="00E30350"/>
    <w:rsid w:val="00E304F8"/>
    <w:rsid w:val="00E31E44"/>
    <w:rsid w:val="00E32041"/>
    <w:rsid w:val="00E327C1"/>
    <w:rsid w:val="00E32B7B"/>
    <w:rsid w:val="00E33389"/>
    <w:rsid w:val="00E33A7A"/>
    <w:rsid w:val="00E34203"/>
    <w:rsid w:val="00E34C3F"/>
    <w:rsid w:val="00E36B63"/>
    <w:rsid w:val="00E372A9"/>
    <w:rsid w:val="00E37820"/>
    <w:rsid w:val="00E40B7B"/>
    <w:rsid w:val="00E41556"/>
    <w:rsid w:val="00E42330"/>
    <w:rsid w:val="00E42548"/>
    <w:rsid w:val="00E428D2"/>
    <w:rsid w:val="00E42AFA"/>
    <w:rsid w:val="00E434AD"/>
    <w:rsid w:val="00E434B2"/>
    <w:rsid w:val="00E4389D"/>
    <w:rsid w:val="00E43B5B"/>
    <w:rsid w:val="00E443EF"/>
    <w:rsid w:val="00E444DD"/>
    <w:rsid w:val="00E44BE1"/>
    <w:rsid w:val="00E45B0C"/>
    <w:rsid w:val="00E46C13"/>
    <w:rsid w:val="00E47410"/>
    <w:rsid w:val="00E50176"/>
    <w:rsid w:val="00E510BC"/>
    <w:rsid w:val="00E5241E"/>
    <w:rsid w:val="00E5294A"/>
    <w:rsid w:val="00E52A47"/>
    <w:rsid w:val="00E53523"/>
    <w:rsid w:val="00E5596D"/>
    <w:rsid w:val="00E55CC1"/>
    <w:rsid w:val="00E55D75"/>
    <w:rsid w:val="00E56141"/>
    <w:rsid w:val="00E56ACC"/>
    <w:rsid w:val="00E56E88"/>
    <w:rsid w:val="00E57C6D"/>
    <w:rsid w:val="00E57DCE"/>
    <w:rsid w:val="00E609AB"/>
    <w:rsid w:val="00E60AFE"/>
    <w:rsid w:val="00E60B99"/>
    <w:rsid w:val="00E60CE2"/>
    <w:rsid w:val="00E60D0C"/>
    <w:rsid w:val="00E61666"/>
    <w:rsid w:val="00E6259B"/>
    <w:rsid w:val="00E62805"/>
    <w:rsid w:val="00E62FE5"/>
    <w:rsid w:val="00E64401"/>
    <w:rsid w:val="00E6678B"/>
    <w:rsid w:val="00E66C32"/>
    <w:rsid w:val="00E67431"/>
    <w:rsid w:val="00E70F5E"/>
    <w:rsid w:val="00E71B73"/>
    <w:rsid w:val="00E7243F"/>
    <w:rsid w:val="00E72AAA"/>
    <w:rsid w:val="00E72CDB"/>
    <w:rsid w:val="00E73187"/>
    <w:rsid w:val="00E735A7"/>
    <w:rsid w:val="00E73875"/>
    <w:rsid w:val="00E739E6"/>
    <w:rsid w:val="00E74EBF"/>
    <w:rsid w:val="00E754C2"/>
    <w:rsid w:val="00E754F4"/>
    <w:rsid w:val="00E760A2"/>
    <w:rsid w:val="00E777A5"/>
    <w:rsid w:val="00E77BCF"/>
    <w:rsid w:val="00E77E1C"/>
    <w:rsid w:val="00E80D4B"/>
    <w:rsid w:val="00E80E86"/>
    <w:rsid w:val="00E816D9"/>
    <w:rsid w:val="00E81795"/>
    <w:rsid w:val="00E81C8C"/>
    <w:rsid w:val="00E824E5"/>
    <w:rsid w:val="00E82A92"/>
    <w:rsid w:val="00E838CB"/>
    <w:rsid w:val="00E83A95"/>
    <w:rsid w:val="00E84A4F"/>
    <w:rsid w:val="00E84B22"/>
    <w:rsid w:val="00E84EB5"/>
    <w:rsid w:val="00E852CE"/>
    <w:rsid w:val="00E86B3A"/>
    <w:rsid w:val="00E873E4"/>
    <w:rsid w:val="00E873EF"/>
    <w:rsid w:val="00E87541"/>
    <w:rsid w:val="00E87EFB"/>
    <w:rsid w:val="00E90BA1"/>
    <w:rsid w:val="00E91292"/>
    <w:rsid w:val="00E91B3B"/>
    <w:rsid w:val="00E91BAD"/>
    <w:rsid w:val="00E91D4E"/>
    <w:rsid w:val="00E91E89"/>
    <w:rsid w:val="00E93820"/>
    <w:rsid w:val="00E93A25"/>
    <w:rsid w:val="00E94113"/>
    <w:rsid w:val="00E944F1"/>
    <w:rsid w:val="00E94B2A"/>
    <w:rsid w:val="00E94C89"/>
    <w:rsid w:val="00E959F3"/>
    <w:rsid w:val="00E95BEE"/>
    <w:rsid w:val="00E95D7C"/>
    <w:rsid w:val="00E969D4"/>
    <w:rsid w:val="00E97597"/>
    <w:rsid w:val="00EA027B"/>
    <w:rsid w:val="00EA04BC"/>
    <w:rsid w:val="00EA0671"/>
    <w:rsid w:val="00EA0CEF"/>
    <w:rsid w:val="00EA1AA9"/>
    <w:rsid w:val="00EA1B19"/>
    <w:rsid w:val="00EA1E05"/>
    <w:rsid w:val="00EA294B"/>
    <w:rsid w:val="00EA2E89"/>
    <w:rsid w:val="00EA3AC1"/>
    <w:rsid w:val="00EA52E9"/>
    <w:rsid w:val="00EA5A39"/>
    <w:rsid w:val="00EA6A50"/>
    <w:rsid w:val="00EA75E9"/>
    <w:rsid w:val="00EB0A6C"/>
    <w:rsid w:val="00EB0C48"/>
    <w:rsid w:val="00EB199C"/>
    <w:rsid w:val="00EB2EFD"/>
    <w:rsid w:val="00EB2F72"/>
    <w:rsid w:val="00EB3219"/>
    <w:rsid w:val="00EB33AE"/>
    <w:rsid w:val="00EB4786"/>
    <w:rsid w:val="00EB4F1F"/>
    <w:rsid w:val="00EB7250"/>
    <w:rsid w:val="00EB74B2"/>
    <w:rsid w:val="00EB7B2C"/>
    <w:rsid w:val="00EC005A"/>
    <w:rsid w:val="00EC0B91"/>
    <w:rsid w:val="00EC0DEA"/>
    <w:rsid w:val="00EC1FB9"/>
    <w:rsid w:val="00EC2755"/>
    <w:rsid w:val="00EC3474"/>
    <w:rsid w:val="00EC348B"/>
    <w:rsid w:val="00EC36B1"/>
    <w:rsid w:val="00EC4982"/>
    <w:rsid w:val="00EC5801"/>
    <w:rsid w:val="00EC699E"/>
    <w:rsid w:val="00EC6B34"/>
    <w:rsid w:val="00EC6E98"/>
    <w:rsid w:val="00EC76F3"/>
    <w:rsid w:val="00EC7F22"/>
    <w:rsid w:val="00ED1478"/>
    <w:rsid w:val="00ED167F"/>
    <w:rsid w:val="00ED1CF4"/>
    <w:rsid w:val="00ED2031"/>
    <w:rsid w:val="00ED2715"/>
    <w:rsid w:val="00ED2851"/>
    <w:rsid w:val="00ED3D3A"/>
    <w:rsid w:val="00ED3DF1"/>
    <w:rsid w:val="00ED41A8"/>
    <w:rsid w:val="00ED6E06"/>
    <w:rsid w:val="00ED76AB"/>
    <w:rsid w:val="00ED76D0"/>
    <w:rsid w:val="00EE0E0E"/>
    <w:rsid w:val="00EE1A76"/>
    <w:rsid w:val="00EE1DAF"/>
    <w:rsid w:val="00EE3363"/>
    <w:rsid w:val="00EE44EA"/>
    <w:rsid w:val="00EE4652"/>
    <w:rsid w:val="00EE5153"/>
    <w:rsid w:val="00EE5CED"/>
    <w:rsid w:val="00EE5FEB"/>
    <w:rsid w:val="00EE6101"/>
    <w:rsid w:val="00EE79A8"/>
    <w:rsid w:val="00EE7AAC"/>
    <w:rsid w:val="00EE7B7F"/>
    <w:rsid w:val="00EE7EBB"/>
    <w:rsid w:val="00EF08C4"/>
    <w:rsid w:val="00EF1B12"/>
    <w:rsid w:val="00EF2764"/>
    <w:rsid w:val="00EF2C5C"/>
    <w:rsid w:val="00EF2D69"/>
    <w:rsid w:val="00EF3635"/>
    <w:rsid w:val="00EF3FF5"/>
    <w:rsid w:val="00EF4917"/>
    <w:rsid w:val="00EF4F99"/>
    <w:rsid w:val="00EF5749"/>
    <w:rsid w:val="00EF595D"/>
    <w:rsid w:val="00EF6978"/>
    <w:rsid w:val="00EF697E"/>
    <w:rsid w:val="00EF7506"/>
    <w:rsid w:val="00EF755F"/>
    <w:rsid w:val="00F00FE2"/>
    <w:rsid w:val="00F01939"/>
    <w:rsid w:val="00F01AEF"/>
    <w:rsid w:val="00F01ED0"/>
    <w:rsid w:val="00F02177"/>
    <w:rsid w:val="00F02A68"/>
    <w:rsid w:val="00F02F94"/>
    <w:rsid w:val="00F03221"/>
    <w:rsid w:val="00F03A2B"/>
    <w:rsid w:val="00F03CB4"/>
    <w:rsid w:val="00F040E3"/>
    <w:rsid w:val="00F04A87"/>
    <w:rsid w:val="00F04D31"/>
    <w:rsid w:val="00F06058"/>
    <w:rsid w:val="00F07C60"/>
    <w:rsid w:val="00F07DC6"/>
    <w:rsid w:val="00F10E28"/>
    <w:rsid w:val="00F10EB0"/>
    <w:rsid w:val="00F11E0F"/>
    <w:rsid w:val="00F12494"/>
    <w:rsid w:val="00F140E1"/>
    <w:rsid w:val="00F1454B"/>
    <w:rsid w:val="00F1461A"/>
    <w:rsid w:val="00F15695"/>
    <w:rsid w:val="00F162DE"/>
    <w:rsid w:val="00F168CD"/>
    <w:rsid w:val="00F16E08"/>
    <w:rsid w:val="00F20131"/>
    <w:rsid w:val="00F2029C"/>
    <w:rsid w:val="00F20AB7"/>
    <w:rsid w:val="00F20DB7"/>
    <w:rsid w:val="00F212A6"/>
    <w:rsid w:val="00F219CB"/>
    <w:rsid w:val="00F21B03"/>
    <w:rsid w:val="00F22AD7"/>
    <w:rsid w:val="00F239BA"/>
    <w:rsid w:val="00F23B11"/>
    <w:rsid w:val="00F23E22"/>
    <w:rsid w:val="00F24471"/>
    <w:rsid w:val="00F266D2"/>
    <w:rsid w:val="00F267F0"/>
    <w:rsid w:val="00F27143"/>
    <w:rsid w:val="00F300C4"/>
    <w:rsid w:val="00F326A3"/>
    <w:rsid w:val="00F32790"/>
    <w:rsid w:val="00F328A1"/>
    <w:rsid w:val="00F335DB"/>
    <w:rsid w:val="00F33D2D"/>
    <w:rsid w:val="00F33D49"/>
    <w:rsid w:val="00F34DA0"/>
    <w:rsid w:val="00F34F89"/>
    <w:rsid w:val="00F35657"/>
    <w:rsid w:val="00F35B97"/>
    <w:rsid w:val="00F35FD6"/>
    <w:rsid w:val="00F370AF"/>
    <w:rsid w:val="00F3716E"/>
    <w:rsid w:val="00F3756B"/>
    <w:rsid w:val="00F37F99"/>
    <w:rsid w:val="00F409BA"/>
    <w:rsid w:val="00F40EA5"/>
    <w:rsid w:val="00F425F9"/>
    <w:rsid w:val="00F428EF"/>
    <w:rsid w:val="00F459C5"/>
    <w:rsid w:val="00F45AE0"/>
    <w:rsid w:val="00F46368"/>
    <w:rsid w:val="00F4651E"/>
    <w:rsid w:val="00F47062"/>
    <w:rsid w:val="00F5000E"/>
    <w:rsid w:val="00F50C38"/>
    <w:rsid w:val="00F512D5"/>
    <w:rsid w:val="00F528B2"/>
    <w:rsid w:val="00F52C97"/>
    <w:rsid w:val="00F5402A"/>
    <w:rsid w:val="00F55480"/>
    <w:rsid w:val="00F555D4"/>
    <w:rsid w:val="00F5560C"/>
    <w:rsid w:val="00F55900"/>
    <w:rsid w:val="00F6108D"/>
    <w:rsid w:val="00F64046"/>
    <w:rsid w:val="00F6476F"/>
    <w:rsid w:val="00F64CB9"/>
    <w:rsid w:val="00F65A93"/>
    <w:rsid w:val="00F66BC4"/>
    <w:rsid w:val="00F67453"/>
    <w:rsid w:val="00F70049"/>
    <w:rsid w:val="00F70752"/>
    <w:rsid w:val="00F7107D"/>
    <w:rsid w:val="00F71EDC"/>
    <w:rsid w:val="00F71FAC"/>
    <w:rsid w:val="00F72C48"/>
    <w:rsid w:val="00F734D6"/>
    <w:rsid w:val="00F73984"/>
    <w:rsid w:val="00F73FA1"/>
    <w:rsid w:val="00F75F02"/>
    <w:rsid w:val="00F7629F"/>
    <w:rsid w:val="00F762E5"/>
    <w:rsid w:val="00F76C08"/>
    <w:rsid w:val="00F76EE4"/>
    <w:rsid w:val="00F80104"/>
    <w:rsid w:val="00F8059D"/>
    <w:rsid w:val="00F812A1"/>
    <w:rsid w:val="00F82ECA"/>
    <w:rsid w:val="00F830F0"/>
    <w:rsid w:val="00F84629"/>
    <w:rsid w:val="00F84A0F"/>
    <w:rsid w:val="00F90620"/>
    <w:rsid w:val="00F90884"/>
    <w:rsid w:val="00F90BC8"/>
    <w:rsid w:val="00F90DDC"/>
    <w:rsid w:val="00F910AD"/>
    <w:rsid w:val="00F915CC"/>
    <w:rsid w:val="00F935A6"/>
    <w:rsid w:val="00F93C17"/>
    <w:rsid w:val="00F93E91"/>
    <w:rsid w:val="00F94750"/>
    <w:rsid w:val="00F95D0A"/>
    <w:rsid w:val="00F96309"/>
    <w:rsid w:val="00F96AEC"/>
    <w:rsid w:val="00F96DEE"/>
    <w:rsid w:val="00F975C4"/>
    <w:rsid w:val="00FA025A"/>
    <w:rsid w:val="00FA0275"/>
    <w:rsid w:val="00FA1137"/>
    <w:rsid w:val="00FA1B61"/>
    <w:rsid w:val="00FA20F5"/>
    <w:rsid w:val="00FA349F"/>
    <w:rsid w:val="00FA3528"/>
    <w:rsid w:val="00FA360C"/>
    <w:rsid w:val="00FA3F94"/>
    <w:rsid w:val="00FA47E6"/>
    <w:rsid w:val="00FA4AA8"/>
    <w:rsid w:val="00FA5524"/>
    <w:rsid w:val="00FA6A08"/>
    <w:rsid w:val="00FA6CC4"/>
    <w:rsid w:val="00FA6E45"/>
    <w:rsid w:val="00FA749F"/>
    <w:rsid w:val="00FA7D5D"/>
    <w:rsid w:val="00FB03F9"/>
    <w:rsid w:val="00FB08F7"/>
    <w:rsid w:val="00FB0A20"/>
    <w:rsid w:val="00FB0FE3"/>
    <w:rsid w:val="00FB12DA"/>
    <w:rsid w:val="00FB1692"/>
    <w:rsid w:val="00FB3B61"/>
    <w:rsid w:val="00FB47DD"/>
    <w:rsid w:val="00FB5C16"/>
    <w:rsid w:val="00FB5C4C"/>
    <w:rsid w:val="00FB5D11"/>
    <w:rsid w:val="00FB6094"/>
    <w:rsid w:val="00FB66E4"/>
    <w:rsid w:val="00FB719B"/>
    <w:rsid w:val="00FB7F94"/>
    <w:rsid w:val="00FC00B0"/>
    <w:rsid w:val="00FC0836"/>
    <w:rsid w:val="00FC1078"/>
    <w:rsid w:val="00FC193A"/>
    <w:rsid w:val="00FC1EAA"/>
    <w:rsid w:val="00FC23C0"/>
    <w:rsid w:val="00FC287F"/>
    <w:rsid w:val="00FC2A38"/>
    <w:rsid w:val="00FC2B49"/>
    <w:rsid w:val="00FC31AB"/>
    <w:rsid w:val="00FC372F"/>
    <w:rsid w:val="00FC5124"/>
    <w:rsid w:val="00FC51EC"/>
    <w:rsid w:val="00FC5558"/>
    <w:rsid w:val="00FC7279"/>
    <w:rsid w:val="00FC7AEC"/>
    <w:rsid w:val="00FC7F4C"/>
    <w:rsid w:val="00FD0466"/>
    <w:rsid w:val="00FD1BE4"/>
    <w:rsid w:val="00FD1E1A"/>
    <w:rsid w:val="00FD3EFF"/>
    <w:rsid w:val="00FD509D"/>
    <w:rsid w:val="00FD51BE"/>
    <w:rsid w:val="00FD54CC"/>
    <w:rsid w:val="00FD6E8E"/>
    <w:rsid w:val="00FD7045"/>
    <w:rsid w:val="00FD786B"/>
    <w:rsid w:val="00FE023F"/>
    <w:rsid w:val="00FE0B13"/>
    <w:rsid w:val="00FE18DF"/>
    <w:rsid w:val="00FE3055"/>
    <w:rsid w:val="00FE4989"/>
    <w:rsid w:val="00FE4A99"/>
    <w:rsid w:val="00FE5544"/>
    <w:rsid w:val="00FF1AE7"/>
    <w:rsid w:val="00FF1D75"/>
    <w:rsid w:val="00FF3506"/>
    <w:rsid w:val="00FF5D24"/>
    <w:rsid w:val="00FF5F4B"/>
    <w:rsid w:val="00FF6C4D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4e4e4,#dbdbdb,#d5d5d5"/>
    </o:shapedefaults>
    <o:shapelayout v:ext="edit">
      <o:idmap v:ext="edit" data="1"/>
    </o:shapelayout>
  </w:shapeDefaults>
  <w:decimalSymbol w:val="."/>
  <w:listSeparator w:val=","/>
  <w15:docId w15:val="{46D67AFE-77E4-4B53-B8CE-FE24E810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8C4"/>
    <w:rPr>
      <w:rFonts w:ascii="Times New Roman" w:hAnsi="Times New Roman"/>
      <w:sz w:val="24"/>
      <w:szCs w:val="24"/>
      <w:lang w:val="en-IN" w:eastAsia="en-IN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qFormat/>
    <w:rsid w:val="00C128C4"/>
    <w:pPr>
      <w:pageBreakBefore/>
      <w:spacing w:before="960" w:after="240" w:line="360" w:lineRule="exact"/>
      <w:jc w:val="both"/>
      <w:outlineLvl w:val="0"/>
    </w:pPr>
    <w:rPr>
      <w:b/>
      <w:noProof/>
      <w:sz w:val="44"/>
      <w:szCs w:val="20"/>
      <w:lang w:val="en-US" w:eastAsia="en-US"/>
    </w:rPr>
  </w:style>
  <w:style w:type="paragraph" w:styleId="Heading2">
    <w:name w:val="heading 2"/>
    <w:basedOn w:val="Normal"/>
    <w:next w:val="BodyText"/>
    <w:link w:val="Heading2Char"/>
    <w:autoRedefine/>
    <w:qFormat/>
    <w:rsid w:val="00074F6E"/>
    <w:pPr>
      <w:keepNext/>
      <w:numPr>
        <w:numId w:val="11"/>
      </w:numPr>
      <w:spacing w:before="360" w:after="180" w:line="280" w:lineRule="exact"/>
      <w:jc w:val="both"/>
      <w:outlineLvl w:val="1"/>
    </w:pPr>
    <w:rPr>
      <w:rFonts w:eastAsia="SimSun"/>
      <w:b/>
      <w:noProof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qFormat/>
    <w:rsid w:val="00C128C4"/>
    <w:pPr>
      <w:keepNext/>
      <w:spacing w:before="120" w:after="120" w:line="280" w:lineRule="exact"/>
      <w:jc w:val="both"/>
      <w:outlineLvl w:val="2"/>
    </w:pPr>
    <w:rPr>
      <w:rFonts w:ascii="Helvetica" w:hAnsi="Helvetica"/>
      <w:b/>
      <w:noProof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C128C4"/>
    <w:pPr>
      <w:spacing w:before="80" w:after="80" w:line="280" w:lineRule="exact"/>
      <w:jc w:val="both"/>
      <w:outlineLvl w:val="3"/>
    </w:pPr>
    <w:rPr>
      <w:b/>
      <w:noProof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C128C4"/>
    <w:pPr>
      <w:spacing w:before="240" w:after="60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C128C4"/>
    <w:pPr>
      <w:spacing w:before="240" w:after="60"/>
      <w:jc w:val="both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rsid w:val="00C128C4"/>
    <w:pPr>
      <w:spacing w:before="240" w:after="60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C128C4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Heading9">
    <w:name w:val="heading 9"/>
    <w:aliases w:val="Appendix 3"/>
    <w:basedOn w:val="Normal"/>
    <w:next w:val="Normal"/>
    <w:qFormat/>
    <w:rsid w:val="00C128C4"/>
    <w:p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8C4"/>
    <w:pPr>
      <w:spacing w:after="120"/>
      <w:jc w:val="both"/>
    </w:pPr>
    <w:rPr>
      <w:sz w:val="22"/>
      <w:szCs w:val="20"/>
      <w:lang w:val="en-US" w:eastAsia="en-US"/>
    </w:rPr>
  </w:style>
  <w:style w:type="paragraph" w:styleId="Footer">
    <w:name w:val="footer"/>
    <w:basedOn w:val="Normal"/>
    <w:link w:val="FooterChar"/>
    <w:rsid w:val="00C128C4"/>
    <w:pPr>
      <w:tabs>
        <w:tab w:val="center" w:pos="4153"/>
        <w:tab w:val="right" w:pos="8306"/>
      </w:tabs>
      <w:jc w:val="both"/>
    </w:pPr>
    <w:rPr>
      <w:sz w:val="22"/>
      <w:szCs w:val="20"/>
      <w:lang w:val="en-US" w:eastAsia="en-US"/>
    </w:rPr>
  </w:style>
  <w:style w:type="paragraph" w:customStyle="1" w:styleId="ReturnAddress">
    <w:name w:val="Return Address"/>
    <w:basedOn w:val="Address"/>
    <w:rsid w:val="00C128C4"/>
  </w:style>
  <w:style w:type="paragraph" w:customStyle="1" w:styleId="Address">
    <w:name w:val="Address"/>
    <w:basedOn w:val="BodyText"/>
    <w:rsid w:val="00C128C4"/>
    <w:pPr>
      <w:keepLines/>
      <w:spacing w:after="0"/>
      <w:ind w:right="4320"/>
    </w:pPr>
    <w:rPr>
      <w:rFonts w:ascii="Arial" w:hAnsi="Arial"/>
    </w:rPr>
  </w:style>
  <w:style w:type="paragraph" w:styleId="Header">
    <w:name w:val="header"/>
    <w:basedOn w:val="Normal"/>
    <w:link w:val="HeaderChar"/>
    <w:rsid w:val="00C128C4"/>
    <w:pPr>
      <w:tabs>
        <w:tab w:val="center" w:pos="4819"/>
        <w:tab w:val="right" w:pos="9071"/>
      </w:tabs>
      <w:jc w:val="both"/>
    </w:pPr>
    <w:rPr>
      <w:sz w:val="22"/>
      <w:szCs w:val="20"/>
      <w:lang w:val="en-US" w:eastAsia="en-US"/>
    </w:rPr>
  </w:style>
  <w:style w:type="character" w:styleId="PageNumber">
    <w:name w:val="page number"/>
    <w:basedOn w:val="DefaultParagraphFont"/>
    <w:rsid w:val="00C128C4"/>
  </w:style>
  <w:style w:type="paragraph" w:customStyle="1" w:styleId="centeredtext">
    <w:name w:val="centered text"/>
    <w:rsid w:val="00C128C4"/>
    <w:pPr>
      <w:spacing w:after="240" w:line="320" w:lineRule="exact"/>
      <w:jc w:val="center"/>
    </w:pPr>
    <w:rPr>
      <w:b/>
      <w:noProof/>
      <w:sz w:val="28"/>
    </w:rPr>
  </w:style>
  <w:style w:type="paragraph" w:customStyle="1" w:styleId="Paragraph">
    <w:name w:val="Paragraph"/>
    <w:rsid w:val="00C128C4"/>
    <w:pPr>
      <w:spacing w:after="120" w:line="280" w:lineRule="exact"/>
      <w:jc w:val="both"/>
    </w:pPr>
    <w:rPr>
      <w:rFonts w:ascii="Times New Roman" w:hAnsi="Times New Roman"/>
      <w:noProof/>
      <w:sz w:val="22"/>
    </w:rPr>
  </w:style>
  <w:style w:type="paragraph" w:styleId="TOC1">
    <w:name w:val="toc 1"/>
    <w:basedOn w:val="Normal"/>
    <w:next w:val="Normal"/>
    <w:autoRedefine/>
    <w:uiPriority w:val="39"/>
    <w:rsid w:val="005A43EF"/>
    <w:pPr>
      <w:tabs>
        <w:tab w:val="left" w:pos="90"/>
        <w:tab w:val="right" w:leader="dot" w:pos="9350"/>
      </w:tabs>
      <w:spacing w:before="120" w:after="120"/>
      <w:jc w:val="both"/>
    </w:pPr>
    <w:rPr>
      <w:b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C128C4"/>
    <w:pPr>
      <w:ind w:left="220"/>
      <w:jc w:val="both"/>
    </w:pPr>
    <w:rPr>
      <w:smallCaps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C128C4"/>
    <w:pPr>
      <w:ind w:left="440"/>
      <w:jc w:val="both"/>
    </w:pPr>
    <w:rPr>
      <w:i/>
      <w:sz w:val="20"/>
      <w:szCs w:val="20"/>
      <w:lang w:val="en-US" w:eastAsia="en-US"/>
    </w:rPr>
  </w:style>
  <w:style w:type="paragraph" w:styleId="TOC4">
    <w:name w:val="toc 4"/>
    <w:basedOn w:val="Normal"/>
    <w:next w:val="Normal"/>
    <w:semiHidden/>
    <w:rsid w:val="00C128C4"/>
    <w:pPr>
      <w:ind w:left="660"/>
    </w:pPr>
    <w:rPr>
      <w:sz w:val="18"/>
    </w:rPr>
  </w:style>
  <w:style w:type="paragraph" w:styleId="Caption">
    <w:name w:val="caption"/>
    <w:basedOn w:val="Normal"/>
    <w:next w:val="Normal"/>
    <w:qFormat/>
    <w:rsid w:val="00C128C4"/>
    <w:pPr>
      <w:spacing w:before="120" w:after="360" w:line="280" w:lineRule="exact"/>
      <w:jc w:val="both"/>
    </w:pPr>
    <w:rPr>
      <w:noProof/>
      <w:sz w:val="22"/>
      <w:szCs w:val="20"/>
      <w:lang w:val="en-US" w:eastAsia="en-US"/>
    </w:rPr>
  </w:style>
  <w:style w:type="paragraph" w:styleId="TOC5">
    <w:name w:val="toc 5"/>
    <w:basedOn w:val="Normal"/>
    <w:next w:val="Normal"/>
    <w:semiHidden/>
    <w:rsid w:val="00C128C4"/>
    <w:pPr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28C4"/>
    <w:pPr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28C4"/>
    <w:pPr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28C4"/>
    <w:pPr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28C4"/>
    <w:pPr>
      <w:ind w:left="1760"/>
    </w:pPr>
    <w:rPr>
      <w:sz w:val="18"/>
    </w:rPr>
  </w:style>
  <w:style w:type="paragraph" w:styleId="TableofFigures">
    <w:name w:val="table of figures"/>
    <w:basedOn w:val="Normal"/>
    <w:next w:val="Normal"/>
    <w:uiPriority w:val="99"/>
    <w:rsid w:val="00C128C4"/>
    <w:pPr>
      <w:tabs>
        <w:tab w:val="right" w:leader="dot" w:pos="9029"/>
      </w:tabs>
      <w:ind w:left="480" w:hanging="480"/>
      <w:jc w:val="both"/>
    </w:pPr>
    <w:rPr>
      <w:sz w:val="22"/>
      <w:szCs w:val="20"/>
      <w:lang w:val="en-US" w:eastAsia="en-US"/>
    </w:rPr>
  </w:style>
  <w:style w:type="paragraph" w:styleId="Subtitle">
    <w:name w:val="Subtitle"/>
    <w:basedOn w:val="Normal"/>
    <w:link w:val="SubtitleChar"/>
    <w:qFormat/>
    <w:rsid w:val="00C128C4"/>
    <w:pPr>
      <w:keepNext/>
      <w:keepLines/>
      <w:suppressAutoHyphens/>
      <w:spacing w:before="240" w:after="60"/>
      <w:jc w:val="both"/>
    </w:pPr>
    <w:rPr>
      <w:b/>
      <w:sz w:val="22"/>
      <w:szCs w:val="20"/>
      <w:lang w:val="en-US" w:eastAsia="en-US"/>
    </w:rPr>
  </w:style>
  <w:style w:type="paragraph" w:styleId="ListBullet">
    <w:name w:val="List Bullet"/>
    <w:basedOn w:val="List"/>
    <w:autoRedefine/>
    <w:rsid w:val="00C128C4"/>
    <w:pPr>
      <w:numPr>
        <w:numId w:val="7"/>
      </w:numPr>
      <w:spacing w:after="120" w:line="240" w:lineRule="atLeast"/>
    </w:pPr>
    <w:rPr>
      <w:spacing w:val="-5"/>
    </w:rPr>
  </w:style>
  <w:style w:type="paragraph" w:styleId="List">
    <w:name w:val="List"/>
    <w:basedOn w:val="Normal"/>
    <w:rsid w:val="00C128C4"/>
    <w:pPr>
      <w:ind w:left="360" w:hanging="360"/>
      <w:jc w:val="both"/>
    </w:pPr>
    <w:rPr>
      <w:sz w:val="22"/>
      <w:szCs w:val="20"/>
      <w:lang w:val="en-US" w:eastAsia="en-US"/>
    </w:rPr>
  </w:style>
  <w:style w:type="character" w:styleId="FootnoteReference">
    <w:name w:val="footnote reference"/>
    <w:semiHidden/>
    <w:rsid w:val="00C128C4"/>
    <w:rPr>
      <w:vertAlign w:val="superscript"/>
    </w:rPr>
  </w:style>
  <w:style w:type="paragraph" w:styleId="FootnoteText">
    <w:name w:val="footnote text"/>
    <w:basedOn w:val="Normal"/>
    <w:semiHidden/>
    <w:rsid w:val="00C128C4"/>
    <w:pPr>
      <w:widowControl w:val="0"/>
      <w:spacing w:after="160" w:line="240" w:lineRule="exact"/>
      <w:ind w:left="1440"/>
      <w:jc w:val="both"/>
    </w:pPr>
    <w:rPr>
      <w:rFonts w:ascii="Times" w:hAnsi="Times"/>
      <w:noProof/>
      <w:sz w:val="20"/>
      <w:szCs w:val="20"/>
      <w:lang w:val="en-US" w:eastAsia="en-US"/>
    </w:rPr>
  </w:style>
  <w:style w:type="paragraph" w:customStyle="1" w:styleId="HTMLBody">
    <w:name w:val="HTML Body"/>
    <w:rsid w:val="00C128C4"/>
    <w:rPr>
      <w:rFonts w:ascii="Arial" w:hAnsi="Arial"/>
    </w:rPr>
  </w:style>
  <w:style w:type="paragraph" w:styleId="BodyTextIndent">
    <w:name w:val="Body Text Indent"/>
    <w:basedOn w:val="Normal"/>
    <w:rsid w:val="00C128C4"/>
    <w:pPr>
      <w:ind w:left="360"/>
      <w:jc w:val="both"/>
    </w:pPr>
    <w:rPr>
      <w:szCs w:val="20"/>
      <w:lang w:val="en-US" w:eastAsia="en-US"/>
    </w:rPr>
  </w:style>
  <w:style w:type="paragraph" w:customStyle="1" w:styleId="HiddenText1">
    <w:name w:val="HiddenText1"/>
    <w:basedOn w:val="BodyText"/>
    <w:rsid w:val="00C128C4"/>
    <w:rPr>
      <w:vanish/>
    </w:rPr>
  </w:style>
  <w:style w:type="paragraph" w:customStyle="1" w:styleId="HiddenTextNum">
    <w:name w:val="HiddenTextNum"/>
    <w:basedOn w:val="BodyText"/>
    <w:rsid w:val="00C128C4"/>
    <w:pPr>
      <w:numPr>
        <w:numId w:val="1"/>
      </w:numPr>
    </w:pPr>
    <w:rPr>
      <w:vanish/>
    </w:rPr>
  </w:style>
  <w:style w:type="paragraph" w:customStyle="1" w:styleId="HiddenText2">
    <w:name w:val="HiddenText2"/>
    <w:basedOn w:val="BodyTextIndent"/>
    <w:autoRedefine/>
    <w:rsid w:val="00C128C4"/>
    <w:pPr>
      <w:spacing w:before="60" w:after="60"/>
      <w:ind w:left="0"/>
      <w:jc w:val="left"/>
    </w:pPr>
    <w:rPr>
      <w:i/>
      <w:vanish/>
      <w:sz w:val="20"/>
    </w:rPr>
  </w:style>
  <w:style w:type="paragraph" w:customStyle="1" w:styleId="HiddenText3">
    <w:name w:val="HiddenText3"/>
    <w:basedOn w:val="HiddenText1"/>
    <w:autoRedefine/>
    <w:rsid w:val="00C128C4"/>
    <w:pPr>
      <w:numPr>
        <w:numId w:val="2"/>
      </w:numPr>
    </w:pPr>
  </w:style>
  <w:style w:type="paragraph" w:customStyle="1" w:styleId="ManualName">
    <w:name w:val="Manual Name"/>
    <w:basedOn w:val="Normal"/>
    <w:next w:val="Normal"/>
    <w:autoRedefine/>
    <w:rsid w:val="00C128C4"/>
    <w:rPr>
      <w:rFonts w:ascii="Arial" w:eastAsia="Arial Unicode MS" w:hAnsi="Arial" w:cs="Arial"/>
      <w:sz w:val="18"/>
      <w:szCs w:val="20"/>
      <w:lang w:val="en-US" w:eastAsia="en-US"/>
    </w:rPr>
  </w:style>
  <w:style w:type="paragraph" w:customStyle="1" w:styleId="ProductName">
    <w:name w:val="Product Name"/>
    <w:basedOn w:val="Normal"/>
    <w:next w:val="ManualName"/>
    <w:autoRedefine/>
    <w:rsid w:val="00904C49"/>
    <w:pPr>
      <w:spacing w:after="340" w:line="240" w:lineRule="atLeast"/>
      <w:jc w:val="center"/>
    </w:pPr>
    <w:rPr>
      <w:rFonts w:ascii="Century Gothic" w:hAnsi="Century Gothic"/>
      <w:b/>
      <w:sz w:val="36"/>
      <w:szCs w:val="20"/>
      <w:lang w:val="en-US" w:eastAsia="en-US"/>
    </w:rPr>
  </w:style>
  <w:style w:type="character" w:styleId="Hyperlink">
    <w:name w:val="Hyperlink"/>
    <w:uiPriority w:val="99"/>
    <w:rsid w:val="00C128C4"/>
    <w:rPr>
      <w:color w:val="0000FF"/>
      <w:u w:val="single"/>
    </w:rPr>
  </w:style>
  <w:style w:type="paragraph" w:styleId="ListBullet2">
    <w:name w:val="List Bullet 2"/>
    <w:basedOn w:val="Normal"/>
    <w:autoRedefine/>
    <w:rsid w:val="00C128C4"/>
    <w:pPr>
      <w:numPr>
        <w:numId w:val="5"/>
      </w:numPr>
      <w:tabs>
        <w:tab w:val="clear" w:pos="360"/>
        <w:tab w:val="num" w:pos="720"/>
      </w:tabs>
      <w:spacing w:after="120" w:line="280" w:lineRule="exact"/>
      <w:ind w:left="720"/>
      <w:jc w:val="both"/>
    </w:pPr>
    <w:rPr>
      <w:sz w:val="22"/>
      <w:szCs w:val="20"/>
      <w:lang w:val="en-US" w:eastAsia="en-US"/>
    </w:rPr>
  </w:style>
  <w:style w:type="paragraph" w:customStyle="1" w:styleId="First">
    <w:name w:val="First"/>
    <w:basedOn w:val="Normal"/>
    <w:next w:val="BodyText"/>
    <w:rsid w:val="00C128C4"/>
    <w:pPr>
      <w:spacing w:before="360" w:after="120"/>
      <w:ind w:left="1440"/>
      <w:jc w:val="both"/>
    </w:pPr>
    <w:rPr>
      <w:lang w:val="en-US" w:eastAsia="en-US"/>
    </w:rPr>
  </w:style>
  <w:style w:type="paragraph" w:styleId="BodyText2">
    <w:name w:val="Body Text 2"/>
    <w:basedOn w:val="BodyText"/>
    <w:rsid w:val="00C128C4"/>
    <w:pPr>
      <w:ind w:left="1080"/>
    </w:pPr>
    <w:rPr>
      <w:sz w:val="20"/>
      <w:szCs w:val="24"/>
    </w:rPr>
  </w:style>
  <w:style w:type="paragraph" w:customStyle="1" w:styleId="Glossary">
    <w:name w:val="Glossary"/>
    <w:basedOn w:val="BodyTextIndent"/>
    <w:autoRedefine/>
    <w:rsid w:val="00C128C4"/>
    <w:pPr>
      <w:ind w:hanging="360"/>
    </w:pPr>
    <w:rPr>
      <w:rFonts w:cs="Arial"/>
      <w:b/>
      <w:szCs w:val="24"/>
    </w:rPr>
  </w:style>
  <w:style w:type="paragraph" w:customStyle="1" w:styleId="appendix">
    <w:name w:val="appendix"/>
    <w:basedOn w:val="Heading1"/>
    <w:rsid w:val="00C128C4"/>
    <w:pPr>
      <w:numPr>
        <w:numId w:val="3"/>
      </w:numPr>
      <w:spacing w:before="0"/>
      <w:jc w:val="center"/>
    </w:pPr>
    <w:rPr>
      <w:rFonts w:ascii="Helvetica" w:hAnsi="Helvetica"/>
      <w:i/>
      <w:noProof w:val="0"/>
      <w:sz w:val="36"/>
    </w:rPr>
  </w:style>
  <w:style w:type="paragraph" w:customStyle="1" w:styleId="BodytextGlossary">
    <w:name w:val="BodytextGlossary"/>
    <w:basedOn w:val="BodyText2"/>
    <w:rsid w:val="00C128C4"/>
    <w:rPr>
      <w:sz w:val="22"/>
    </w:rPr>
  </w:style>
  <w:style w:type="paragraph" w:customStyle="1" w:styleId="BulletInTable">
    <w:name w:val="BulletInTable"/>
    <w:basedOn w:val="BodyText"/>
    <w:rsid w:val="00C128C4"/>
    <w:pPr>
      <w:numPr>
        <w:numId w:val="4"/>
      </w:numPr>
    </w:pPr>
    <w:rPr>
      <w:sz w:val="20"/>
    </w:rPr>
  </w:style>
  <w:style w:type="paragraph" w:customStyle="1" w:styleId="BodyTextInTable">
    <w:name w:val="BodyTextInTable"/>
    <w:basedOn w:val="BodyText"/>
    <w:rsid w:val="00C128C4"/>
    <w:pPr>
      <w:spacing w:before="40" w:after="40"/>
    </w:pPr>
    <w:rPr>
      <w:sz w:val="20"/>
    </w:rPr>
  </w:style>
  <w:style w:type="paragraph" w:customStyle="1" w:styleId="ListBulletItal">
    <w:name w:val="List Bullet Ital"/>
    <w:basedOn w:val="ListBullet"/>
    <w:rsid w:val="00C128C4"/>
    <w:rPr>
      <w:b/>
    </w:rPr>
  </w:style>
  <w:style w:type="paragraph" w:styleId="DocumentMap">
    <w:name w:val="Document Map"/>
    <w:basedOn w:val="Normal"/>
    <w:semiHidden/>
    <w:rsid w:val="00C128C4"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rsid w:val="00C128C4"/>
    <w:pPr>
      <w:jc w:val="both"/>
    </w:pPr>
    <w:rPr>
      <w:sz w:val="18"/>
      <w:szCs w:val="20"/>
      <w:lang w:val="en-US" w:eastAsia="en-US"/>
    </w:rPr>
  </w:style>
  <w:style w:type="paragraph" w:customStyle="1" w:styleId="BodyTextGlo">
    <w:name w:val="Body Text Glo"/>
    <w:basedOn w:val="BodyText"/>
    <w:rsid w:val="00C128C4"/>
    <w:pPr>
      <w:tabs>
        <w:tab w:val="left" w:pos="2880"/>
      </w:tabs>
      <w:ind w:left="2880" w:hanging="2880"/>
    </w:pPr>
  </w:style>
  <w:style w:type="paragraph" w:styleId="ListBullet3">
    <w:name w:val="List Bullet 3"/>
    <w:basedOn w:val="Normal"/>
    <w:autoRedefine/>
    <w:rsid w:val="00C128C4"/>
    <w:pPr>
      <w:numPr>
        <w:numId w:val="6"/>
      </w:numPr>
      <w:tabs>
        <w:tab w:val="clear" w:pos="1080"/>
        <w:tab w:val="num" w:pos="720"/>
      </w:tabs>
      <w:ind w:left="720" w:hanging="720"/>
      <w:jc w:val="both"/>
    </w:pPr>
    <w:rPr>
      <w:rFonts w:ascii="Arial" w:hAnsi="Arial"/>
      <w:sz w:val="20"/>
      <w:szCs w:val="20"/>
      <w:lang w:val="en-US" w:eastAsia="en-US"/>
    </w:rPr>
  </w:style>
  <w:style w:type="paragraph" w:customStyle="1" w:styleId="BODYFONT">
    <w:name w:val="BODY FONT"/>
    <w:basedOn w:val="Normal"/>
    <w:rsid w:val="00C128C4"/>
    <w:pPr>
      <w:jc w:val="both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C128C4"/>
    <w:pPr>
      <w:widowControl w:val="0"/>
      <w:tabs>
        <w:tab w:val="left" w:pos="1080"/>
      </w:tabs>
      <w:spacing w:after="120" w:line="240" w:lineRule="atLeast"/>
      <w:jc w:val="both"/>
    </w:pPr>
    <w:rPr>
      <w:i/>
      <w:color w:val="0000FF"/>
      <w:sz w:val="20"/>
      <w:szCs w:val="20"/>
      <w:lang w:val="en-US" w:eastAsia="en-US"/>
    </w:rPr>
  </w:style>
  <w:style w:type="paragraph" w:customStyle="1" w:styleId="Paragraph2">
    <w:name w:val="Paragraph2"/>
    <w:basedOn w:val="Normal"/>
    <w:rsid w:val="00C128C4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customStyle="1" w:styleId="Tabletext">
    <w:name w:val="Tabletext"/>
    <w:basedOn w:val="Normal"/>
    <w:rsid w:val="00C128C4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character" w:styleId="CommentReference">
    <w:name w:val="annotation reference"/>
    <w:semiHidden/>
    <w:rsid w:val="00C128C4"/>
    <w:rPr>
      <w:sz w:val="16"/>
    </w:rPr>
  </w:style>
  <w:style w:type="paragraph" w:styleId="CommentText">
    <w:name w:val="annotation text"/>
    <w:basedOn w:val="Normal"/>
    <w:link w:val="CommentTextChar"/>
    <w:semiHidden/>
    <w:rsid w:val="00C128C4"/>
    <w:pPr>
      <w:jc w:val="both"/>
    </w:pPr>
    <w:rPr>
      <w:sz w:val="20"/>
      <w:szCs w:val="20"/>
      <w:lang w:val="en-US" w:eastAsia="en-US"/>
    </w:rPr>
  </w:style>
  <w:style w:type="paragraph" w:customStyle="1" w:styleId="TableEntry">
    <w:name w:val="Table Entry"/>
    <w:basedOn w:val="Normal"/>
    <w:rsid w:val="00C128C4"/>
    <w:pPr>
      <w:keepLines/>
      <w:spacing w:before="120" w:after="120"/>
      <w:jc w:val="both"/>
    </w:pPr>
    <w:rPr>
      <w:lang w:val="en-US" w:eastAsia="en-US"/>
    </w:rPr>
  </w:style>
  <w:style w:type="paragraph" w:customStyle="1" w:styleId="TextInTable">
    <w:name w:val="TextInTable"/>
    <w:basedOn w:val="BodyText"/>
    <w:rsid w:val="00C128C4"/>
    <w:pPr>
      <w:spacing w:after="40"/>
    </w:pPr>
    <w:rPr>
      <w:sz w:val="20"/>
    </w:rPr>
  </w:style>
  <w:style w:type="paragraph" w:customStyle="1" w:styleId="BodyInTable">
    <w:name w:val="BodyInTable"/>
    <w:basedOn w:val="BodyText"/>
    <w:rsid w:val="00C128C4"/>
    <w:pPr>
      <w:spacing w:before="60" w:after="60"/>
    </w:pPr>
    <w:rPr>
      <w:sz w:val="16"/>
    </w:rPr>
  </w:style>
  <w:style w:type="paragraph" w:customStyle="1" w:styleId="InfoBlueTitle">
    <w:name w:val="InfoBlueTitle"/>
    <w:basedOn w:val="InfoBlue"/>
    <w:rsid w:val="00C128C4"/>
    <w:rPr>
      <w:b/>
      <w:sz w:val="28"/>
    </w:rPr>
  </w:style>
  <w:style w:type="paragraph" w:customStyle="1" w:styleId="InfoBlueSubTitle">
    <w:name w:val="InfoBlueSubTitle"/>
    <w:basedOn w:val="InfoBlueTitle"/>
    <w:rsid w:val="00C128C4"/>
    <w:rPr>
      <w:sz w:val="20"/>
      <w:u w:val="single"/>
    </w:rPr>
  </w:style>
  <w:style w:type="paragraph" w:customStyle="1" w:styleId="InfoBlueBullet">
    <w:name w:val="InfoBlueBullet"/>
    <w:basedOn w:val="InfoBlue"/>
    <w:rsid w:val="00C128C4"/>
    <w:pPr>
      <w:numPr>
        <w:numId w:val="8"/>
      </w:numPr>
    </w:pPr>
  </w:style>
  <w:style w:type="paragraph" w:customStyle="1" w:styleId="InfoBlueSubBullet">
    <w:name w:val="InfoBlueSubBullet"/>
    <w:basedOn w:val="InfoBlueBullet"/>
    <w:rsid w:val="00C128C4"/>
    <w:pPr>
      <w:numPr>
        <w:numId w:val="9"/>
      </w:numPr>
    </w:pPr>
  </w:style>
  <w:style w:type="paragraph" w:customStyle="1" w:styleId="Tableau">
    <w:name w:val="Tableau"/>
    <w:basedOn w:val="Normal"/>
    <w:rsid w:val="00C128C4"/>
    <w:pPr>
      <w:spacing w:before="48" w:after="48"/>
      <w:jc w:val="center"/>
    </w:pPr>
    <w:rPr>
      <w:sz w:val="20"/>
      <w:szCs w:val="20"/>
      <w:lang w:val="en-US" w:eastAsia="en-US"/>
    </w:rPr>
  </w:style>
  <w:style w:type="paragraph" w:customStyle="1" w:styleId="spacer">
    <w:name w:val="spacer"/>
    <w:basedOn w:val="Normal"/>
    <w:rsid w:val="00C128C4"/>
    <w:pPr>
      <w:spacing w:after="176"/>
      <w:jc w:val="both"/>
    </w:pPr>
    <w:rPr>
      <w:rFonts w:ascii="Arial Unicode MS" w:eastAsia="Arial Unicode MS" w:hAnsi="Arial Unicode MS" w:cs="Arial Unicode MS"/>
      <w:lang w:val="en-US" w:eastAsia="en-US"/>
    </w:rPr>
  </w:style>
  <w:style w:type="character" w:customStyle="1" w:styleId="bddkgray1">
    <w:name w:val="bddkgray1"/>
    <w:rsid w:val="00C128C4"/>
    <w:rPr>
      <w:rFonts w:ascii="Arial" w:hAnsi="Arial" w:cs="Arial" w:hint="default"/>
      <w:color w:val="333333"/>
      <w:sz w:val="19"/>
      <w:szCs w:val="19"/>
    </w:rPr>
  </w:style>
  <w:style w:type="character" w:customStyle="1" w:styleId="subhddkgray1">
    <w:name w:val="subhddkgray1"/>
    <w:rsid w:val="00C128C4"/>
    <w:rPr>
      <w:rFonts w:ascii="Arial" w:hAnsi="Arial" w:cs="Arial" w:hint="default"/>
      <w:b/>
      <w:bCs/>
      <w:color w:val="333333"/>
      <w:sz w:val="21"/>
      <w:szCs w:val="21"/>
    </w:rPr>
  </w:style>
  <w:style w:type="paragraph" w:styleId="NormalWeb">
    <w:name w:val="Normal (Web)"/>
    <w:basedOn w:val="Normal"/>
    <w:uiPriority w:val="99"/>
    <w:rsid w:val="00C128C4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color w:val="000000"/>
      <w:lang w:val="en-US" w:eastAsia="en-US"/>
    </w:rPr>
  </w:style>
  <w:style w:type="character" w:styleId="Strong">
    <w:name w:val="Strong"/>
    <w:qFormat/>
    <w:rsid w:val="00C128C4"/>
    <w:rPr>
      <w:b/>
      <w:bCs/>
    </w:rPr>
  </w:style>
  <w:style w:type="character" w:styleId="FollowedHyperlink">
    <w:name w:val="FollowedHyperlink"/>
    <w:rsid w:val="00C128C4"/>
    <w:rPr>
      <w:color w:val="800080"/>
      <w:u w:val="single"/>
    </w:rPr>
  </w:style>
  <w:style w:type="paragraph" w:customStyle="1" w:styleId="Normal0">
    <w:name w:val="*Normal"/>
    <w:basedOn w:val="Normal"/>
    <w:rsid w:val="00C128C4"/>
    <w:pPr>
      <w:spacing w:before="120"/>
      <w:jc w:val="both"/>
    </w:pPr>
    <w:rPr>
      <w:rFonts w:ascii="Optima" w:hAnsi="Optima"/>
      <w:color w:val="000000"/>
      <w:szCs w:val="20"/>
      <w:lang w:val="fr-FR" w:eastAsia="fr-FR"/>
    </w:rPr>
  </w:style>
  <w:style w:type="paragraph" w:styleId="BodyTextIndent2">
    <w:name w:val="Body Text Indent 2"/>
    <w:basedOn w:val="Normal"/>
    <w:rsid w:val="00C128C4"/>
    <w:pPr>
      <w:tabs>
        <w:tab w:val="left" w:pos="1040"/>
        <w:tab w:val="left" w:pos="2443"/>
        <w:tab w:val="left" w:pos="9025"/>
      </w:tabs>
      <w:autoSpaceDE w:val="0"/>
      <w:autoSpaceDN w:val="0"/>
      <w:adjustRightInd w:val="0"/>
      <w:ind w:left="33"/>
      <w:jc w:val="both"/>
    </w:pPr>
    <w:rPr>
      <w:rFonts w:ascii="Arial" w:hAnsi="Arial" w:cs="Arial"/>
      <w:color w:val="000000"/>
      <w:sz w:val="20"/>
      <w:szCs w:val="20"/>
      <w:lang w:val="en-US" w:eastAsia="en-US"/>
    </w:rPr>
  </w:style>
  <w:style w:type="paragraph" w:customStyle="1" w:styleId="hidden">
    <w:name w:val="hidde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vanish/>
      <w:lang w:val="en-US" w:eastAsia="en-US"/>
    </w:rPr>
  </w:style>
  <w:style w:type="paragraph" w:customStyle="1" w:styleId="headline">
    <w:name w:val="headline"/>
    <w:basedOn w:val="Normal"/>
    <w:rsid w:val="00C128C4"/>
    <w:pP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Subtitle1">
    <w:name w:val="Subtitle1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sz w:val="20"/>
      <w:szCs w:val="20"/>
      <w:lang w:val="en-US" w:eastAsia="en-US"/>
    </w:rPr>
  </w:style>
  <w:style w:type="paragraph" w:customStyle="1" w:styleId="infotext">
    <w:name w:val="infotex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customStyle="1" w:styleId="headlinetext">
    <w:name w:val="headlinetex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999999"/>
      <w:sz w:val="20"/>
      <w:szCs w:val="20"/>
      <w:lang w:val="en-US" w:eastAsia="en-US"/>
    </w:rPr>
  </w:style>
  <w:style w:type="paragraph" w:customStyle="1" w:styleId="infolink">
    <w:name w:val="info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promptcaption">
    <w:name w:val="promptcaptio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promptentry">
    <w:name w:val="promptentr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tablinks">
    <w:name w:val="tablink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customStyle="1" w:styleId="searchlinks">
    <w:name w:val="searchlink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searchbar">
    <w:name w:val="searchbar"/>
    <w:basedOn w:val="Normal"/>
    <w:rsid w:val="00C128C4"/>
    <w:pPr>
      <w:shd w:val="clear" w:color="auto" w:fill="CFC7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archname">
    <w:name w:val="searchnam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searchbuttons">
    <w:name w:val="searchbuttons"/>
    <w:basedOn w:val="Normal"/>
    <w:rsid w:val="00C128C4"/>
    <w:pP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archdate">
    <w:name w:val="searchdate"/>
    <w:basedOn w:val="Normal"/>
    <w:rsid w:val="00C128C4"/>
    <w:pPr>
      <w:spacing w:before="100" w:beforeAutospacing="1" w:after="100" w:afterAutospacing="1"/>
      <w:jc w:val="right"/>
      <w:textAlignment w:val="bottom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dummy">
    <w:name w:val="dumm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lectcellt">
    <w:name w:val="selectcellt"/>
    <w:basedOn w:val="Normal"/>
    <w:rsid w:val="00C128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tdrag">
    <w:name w:val="selectcelltdrag"/>
    <w:basedOn w:val="Normal"/>
    <w:rsid w:val="00C128C4"/>
    <w:pPr>
      <w:pBdr>
        <w:top w:val="single" w:sz="24" w:space="0" w:color="FF0000"/>
        <w:left w:val="single" w:sz="24" w:space="0" w:color="FF0000"/>
        <w:bottom w:val="single" w:sz="24" w:space="0" w:color="FF0000"/>
        <w:right w:val="single" w:sz="24" w:space="0" w:color="FF0000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tdragged">
    <w:name w:val="selectcelltdragged"/>
    <w:basedOn w:val="Normal"/>
    <w:rsid w:val="00C128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cdragged">
    <w:name w:val="selectcellcdragged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tdragoverbyleftcell">
    <w:name w:val="selectcelltdragoverbyleftcell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0000FF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tdragoverbyrightcell">
    <w:name w:val="selectcelltdragoverbyrightcell"/>
    <w:basedOn w:val="Normal"/>
    <w:rsid w:val="00C128C4"/>
    <w:pPr>
      <w:pBdr>
        <w:top w:val="single" w:sz="24" w:space="0" w:color="808080"/>
        <w:left w:val="single" w:sz="24" w:space="0" w:color="0000FF"/>
        <w:bottom w:val="single" w:sz="24" w:space="0" w:color="808080"/>
        <w:right w:val="single" w:sz="24" w:space="0" w:color="808080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selectcellc">
    <w:name w:val="selectcellc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cdrag">
    <w:name w:val="selectcellcdrag"/>
    <w:basedOn w:val="Normal"/>
    <w:rsid w:val="00C128C4"/>
    <w:pPr>
      <w:pBdr>
        <w:top w:val="single" w:sz="24" w:space="0" w:color="FF0000"/>
        <w:left w:val="single" w:sz="24" w:space="0" w:color="FF0000"/>
        <w:bottom w:val="single" w:sz="24" w:space="0" w:color="FF0000"/>
        <w:right w:val="single" w:sz="24" w:space="0" w:color="FF0000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cdragoverbyrightcell">
    <w:name w:val="selectcellcdragoverbyrightcell"/>
    <w:basedOn w:val="Normal"/>
    <w:rsid w:val="00C128C4"/>
    <w:pPr>
      <w:pBdr>
        <w:top w:val="single" w:sz="24" w:space="0" w:color="auto"/>
        <w:left w:val="single" w:sz="24" w:space="0" w:color="0000FF"/>
        <w:bottom w:val="single" w:sz="24" w:space="0" w:color="auto"/>
        <w:right w:val="single" w:sz="24" w:space="0" w:color="auto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ellcdragoverbyleftcell">
    <w:name w:val="selectcellcdragoverbyleftcell"/>
    <w:basedOn w:val="Normal"/>
    <w:rsid w:val="00C128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0000FF"/>
      </w:pBdr>
      <w:shd w:val="clear" w:color="auto" w:fill="DDDDDD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draggedcellnav">
    <w:name w:val="draggedcellnav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draggedcellie">
    <w:name w:val="draggedcell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3D3D3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draggedtableie">
    <w:name w:val="draggedtable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nodropdraggedtableie">
    <w:name w:val="nodropdraggedtable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3D3D3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nodropdraggedcellnav">
    <w:name w:val="nodropdraggedcellnav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nodropdraggedcellie">
    <w:name w:val="nodropdraggedcellie"/>
    <w:basedOn w:val="Normal"/>
    <w:rsid w:val="00C128C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D3D3D3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selectcolumns">
    <w:name w:val="selectcolumn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olumndisabled">
    <w:name w:val="columndisabled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color w:val="999999"/>
      <w:lang w:val="en-US" w:eastAsia="en-US"/>
    </w:rPr>
  </w:style>
  <w:style w:type="paragraph" w:customStyle="1" w:styleId="errortitle">
    <w:name w:val="errortit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errorinfo">
    <w:name w:val="errorinfo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errorcodes">
    <w:name w:val="errorcodes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errorfileline">
    <w:name w:val="errorfilelin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errorsubinfo">
    <w:name w:val="errorsubinfo"/>
    <w:basedOn w:val="Normal"/>
    <w:rsid w:val="00C128C4"/>
    <w:pPr>
      <w:spacing w:before="170" w:after="100" w:afterAutospacing="1"/>
    </w:pPr>
    <w:rPr>
      <w:rFonts w:ascii="Arial Unicode MS" w:eastAsia="Arial Unicode MS" w:hAnsi="Arial Unicode MS" w:cs="Arial Unicode MS"/>
      <w:color w:val="000000"/>
      <w:sz w:val="18"/>
      <w:szCs w:val="18"/>
      <w:lang w:val="en-US" w:eastAsia="en-US"/>
    </w:rPr>
  </w:style>
  <w:style w:type="paragraph" w:customStyle="1" w:styleId="errordetailssub">
    <w:name w:val="errordetailssub"/>
    <w:basedOn w:val="Normal"/>
    <w:rsid w:val="00C128C4"/>
    <w:pPr>
      <w:spacing w:before="100" w:beforeAutospacing="1" w:after="100" w:afterAutospacing="1"/>
      <w:ind w:left="454"/>
    </w:pPr>
    <w:rPr>
      <w:rFonts w:ascii="Arial Unicode MS" w:eastAsia="Arial Unicode MS" w:hAnsi="Arial Unicode MS" w:cs="Arial Unicode MS"/>
      <w:color w:val="000000"/>
      <w:sz w:val="18"/>
      <w:szCs w:val="18"/>
      <w:lang w:val="en-US" w:eastAsia="en-US"/>
    </w:rPr>
  </w:style>
  <w:style w:type="paragraph" w:customStyle="1" w:styleId="errordetailssubsub">
    <w:name w:val="errordetailssubsub"/>
    <w:basedOn w:val="Normal"/>
    <w:rsid w:val="00C128C4"/>
    <w:pPr>
      <w:spacing w:before="113" w:after="100" w:afterAutospacing="1"/>
      <w:ind w:left="454"/>
    </w:pPr>
    <w:rPr>
      <w:rFonts w:ascii="Arial Unicode MS" w:eastAsia="Arial Unicode MS" w:hAnsi="Arial Unicode MS" w:cs="Arial Unicode MS"/>
      <w:color w:val="000000"/>
      <w:sz w:val="18"/>
      <w:szCs w:val="18"/>
      <w:lang w:val="en-US" w:eastAsia="en-US"/>
    </w:rPr>
  </w:style>
  <w:style w:type="paragraph" w:customStyle="1" w:styleId="message">
    <w:name w:val="messag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customStyle="1" w:styleId="currentfolder">
    <w:name w:val="currentfolder"/>
    <w:basedOn w:val="Normal"/>
    <w:rsid w:val="00C128C4"/>
    <w:pP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0"/>
      <w:szCs w:val="20"/>
      <w:lang w:val="en-US" w:eastAsia="en-US"/>
    </w:rPr>
  </w:style>
  <w:style w:type="paragraph" w:customStyle="1" w:styleId="edittable">
    <w:name w:val="edit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edittablehdg">
    <w:name w:val="edittablehdg"/>
    <w:basedOn w:val="Normal"/>
    <w:rsid w:val="00C128C4"/>
    <w:pPr>
      <w:shd w:val="clear" w:color="auto" w:fill="FFCC66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lang w:val="en-US" w:eastAsia="en-US"/>
    </w:rPr>
  </w:style>
  <w:style w:type="paragraph" w:customStyle="1" w:styleId="edittableitem">
    <w:name w:val="edittableitem"/>
    <w:basedOn w:val="Normal"/>
    <w:rsid w:val="00C128C4"/>
    <w:pP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edittableaction">
    <w:name w:val="edittableaction"/>
    <w:basedOn w:val="Normal"/>
    <w:rsid w:val="00C128C4"/>
    <w:pP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tylecell">
    <w:name w:val="style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stylelink">
    <w:name w:val="style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333399"/>
      <w:u w:val="single"/>
      <w:lang w:val="en-US" w:eastAsia="en-US"/>
    </w:rPr>
  </w:style>
  <w:style w:type="paragraph" w:customStyle="1" w:styleId="askresults">
    <w:name w:val="askresults"/>
    <w:basedOn w:val="Normal"/>
    <w:rsid w:val="00C128C4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i/>
      <w:iCs/>
      <w:color w:val="6699CC"/>
      <w:sz w:val="20"/>
      <w:szCs w:val="20"/>
      <w:lang w:val="en-US" w:eastAsia="en-US"/>
    </w:rPr>
  </w:style>
  <w:style w:type="paragraph" w:customStyle="1" w:styleId="titlesep">
    <w:name w:val="titlesep"/>
    <w:basedOn w:val="Normal"/>
    <w:rsid w:val="00C128C4"/>
    <w:pPr>
      <w:shd w:val="clear" w:color="auto" w:fill="CFC7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filtertable">
    <w:name w:val="filtertable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filterpath">
    <w:name w:val="filterpath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filterop">
    <w:name w:val="filterop"/>
    <w:basedOn w:val="Normal"/>
    <w:rsid w:val="00C128C4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subfilter">
    <w:name w:val="subfilter"/>
    <w:basedOn w:val="Normal"/>
    <w:rsid w:val="00C128C4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buttonitem">
    <w:name w:val="buttonitem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answerstabstable">
    <w:name w:val="answerstabs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answerstabsrow">
    <w:name w:val="answerstabsrow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welcometextcell">
    <w:name w:val="welcometextcell"/>
    <w:basedOn w:val="Normal"/>
    <w:rsid w:val="00C128C4"/>
    <w:pPr>
      <w:spacing w:before="100" w:beforeAutospacing="1" w:after="100" w:afterAutospacing="1"/>
      <w:jc w:val="right"/>
      <w:textAlignment w:val="bottom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welcomelink">
    <w:name w:val="welcome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alertlink">
    <w:name w:val="alert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resultlinkscell">
    <w:name w:val="resultlinks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addviewtable">
    <w:name w:val="addview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refcell">
    <w:name w:val="ref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rbsheettoptable">
    <w:name w:val="rbsheettop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qlentry">
    <w:name w:val="sqlentr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qldisplay">
    <w:name w:val="sqldisplay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nqsodbcerror">
    <w:name w:val="nqsodbcerr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nqservererror">
    <w:name w:val="nqservererr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gobody">
    <w:name w:val="gobody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printbody">
    <w:name w:val="printbody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deliverybody">
    <w:name w:val="deliverybody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nav">
    <w:name w:val="nav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u w:val="single"/>
      <w:lang w:val="en-US" w:eastAsia="en-US"/>
    </w:rPr>
  </w:style>
  <w:style w:type="paragraph" w:customStyle="1" w:styleId="promptlink">
    <w:name w:val="promptlink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xspan">
    <w:name w:val="xspa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t">
    <w:name w:val="x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dc">
    <w:name w:val="xdc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mc">
    <w:name w:val="xmc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nt">
    <w:name w:val="xnt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xnmc">
    <w:name w:val="xnmc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ivottable">
    <w:name w:val="pivottable"/>
    <w:basedOn w:val="Normal"/>
    <w:rsid w:val="00C128C4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pagelabelcell">
    <w:name w:val="ptpagelabelcell"/>
    <w:basedOn w:val="Normal"/>
    <w:rsid w:val="00C128C4"/>
    <w:pPr>
      <w:pBdr>
        <w:top w:val="single" w:sz="24" w:space="0" w:color="000066"/>
        <w:left w:val="single" w:sz="24" w:space="0" w:color="000066"/>
        <w:bottom w:val="single" w:sz="24" w:space="0" w:color="000066"/>
        <w:right w:val="single" w:sz="24" w:space="0" w:color="000066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sectstable">
    <w:name w:val="ptsectstabl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labelcell">
    <w:name w:val="ptsectlabelcell"/>
    <w:basedOn w:val="Normal"/>
    <w:rsid w:val="00C128C4"/>
    <w:pPr>
      <w:pBdr>
        <w:top w:val="single" w:sz="24" w:space="0" w:color="000066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val="en-US" w:eastAsia="en-US"/>
    </w:rPr>
  </w:style>
  <w:style w:type="paragraph" w:customStyle="1" w:styleId="ptcollabelrow">
    <w:name w:val="ptcollabelrow"/>
    <w:basedOn w:val="Normal"/>
    <w:rsid w:val="00C128C4"/>
    <w:pPr>
      <w:shd w:val="clear" w:color="auto" w:fill="FFFFFF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rh">
    <w:name w:val="ptrh"/>
    <w:basedOn w:val="Normal"/>
    <w:rsid w:val="00C128C4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FFFFFF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color w:val="AAAAAA"/>
      <w:sz w:val="16"/>
      <w:szCs w:val="16"/>
      <w:lang w:val="en-US" w:eastAsia="en-US"/>
    </w:rPr>
  </w:style>
  <w:style w:type="paragraph" w:customStyle="1" w:styleId="ptindentcell">
    <w:name w:val="ptindentcell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2">
    <w:name w:val="ptsect2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3">
    <w:name w:val="ptsect3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4">
    <w:name w:val="ptsect4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5">
    <w:name w:val="ptsect5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sectx">
    <w:name w:val="ptsectx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trow2t">
    <w:name w:val="ptrow2t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3t">
    <w:name w:val="ptrow3t"/>
    <w:basedOn w:val="Normal"/>
    <w:rsid w:val="00C128C4"/>
    <w:pPr>
      <w:pBdr>
        <w:top w:val="single" w:sz="24" w:space="2" w:color="B7B7B7"/>
        <w:left w:val="single" w:sz="24" w:space="2" w:color="B7B7B7"/>
        <w:bottom w:val="single" w:sz="24" w:space="2" w:color="B7B7B7"/>
        <w:right w:val="single" w:sz="24" w:space="2" w:color="B7B7B7"/>
      </w:pBdr>
      <w:shd w:val="clear" w:color="auto" w:fill="D7D7D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4t">
    <w:name w:val="ptrow4t"/>
    <w:basedOn w:val="Normal"/>
    <w:rsid w:val="00C128C4"/>
    <w:pPr>
      <w:pBdr>
        <w:top w:val="single" w:sz="24" w:space="2" w:color="AAAAAA"/>
        <w:left w:val="single" w:sz="24" w:space="2" w:color="AAAAAA"/>
        <w:bottom w:val="single" w:sz="24" w:space="2" w:color="AAAAAA"/>
        <w:right w:val="single" w:sz="24" w:space="2" w:color="AAAAAA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5t">
    <w:name w:val="ptrow5t"/>
    <w:basedOn w:val="Normal"/>
    <w:rsid w:val="00C128C4"/>
    <w:pPr>
      <w:pBdr>
        <w:top w:val="single" w:sz="24" w:space="2" w:color="A7A7A7"/>
        <w:left w:val="single" w:sz="24" w:space="2" w:color="A7A7A7"/>
        <w:bottom w:val="single" w:sz="24" w:space="2" w:color="A7A7A7"/>
        <w:right w:val="single" w:sz="24" w:space="2" w:color="A7A7A7"/>
      </w:pBdr>
      <w:shd w:val="clear" w:color="auto" w:fill="C7C7C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rowat">
    <w:name w:val="ptrowat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ptcol2t">
    <w:name w:val="ptcol2t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DDDDDD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3t">
    <w:name w:val="ptcol3t"/>
    <w:basedOn w:val="Normal"/>
    <w:rsid w:val="00C128C4"/>
    <w:pPr>
      <w:pBdr>
        <w:top w:val="single" w:sz="24" w:space="2" w:color="B7B7B7"/>
        <w:left w:val="single" w:sz="24" w:space="2" w:color="B7B7B7"/>
        <w:bottom w:val="single" w:sz="24" w:space="2" w:color="B7B7B7"/>
        <w:right w:val="single" w:sz="24" w:space="2" w:color="B7B7B7"/>
      </w:pBdr>
      <w:shd w:val="clear" w:color="auto" w:fill="D7D7D7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4t">
    <w:name w:val="ptcol4t"/>
    <w:basedOn w:val="Normal"/>
    <w:rsid w:val="00C128C4"/>
    <w:pPr>
      <w:pBdr>
        <w:top w:val="single" w:sz="24" w:space="2" w:color="AAAAAA"/>
        <w:left w:val="single" w:sz="24" w:space="2" w:color="AAAAAA"/>
        <w:bottom w:val="single" w:sz="24" w:space="2" w:color="AAAAAA"/>
        <w:right w:val="single" w:sz="24" w:space="2" w:color="AAAAAA"/>
      </w:pBdr>
      <w:shd w:val="clear" w:color="auto" w:fill="CCCCCC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5t">
    <w:name w:val="ptcol5t"/>
    <w:basedOn w:val="Normal"/>
    <w:rsid w:val="00C128C4"/>
    <w:pPr>
      <w:pBdr>
        <w:top w:val="single" w:sz="24" w:space="2" w:color="A7A7A7"/>
        <w:left w:val="single" w:sz="24" w:space="2" w:color="A7A7A7"/>
        <w:bottom w:val="single" w:sz="24" w:space="2" w:color="A7A7A7"/>
        <w:right w:val="single" w:sz="24" w:space="2" w:color="A7A7A7"/>
      </w:pBdr>
      <w:shd w:val="clear" w:color="auto" w:fill="C7C7C7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at">
    <w:name w:val="ptcolat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6"/>
      <w:szCs w:val="16"/>
      <w:lang w:val="en-US" w:eastAsia="en-US"/>
    </w:rPr>
  </w:style>
  <w:style w:type="paragraph" w:customStyle="1" w:styleId="ptc">
    <w:name w:val="ptc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ptc2">
    <w:name w:val="ptc2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F7F7F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3">
    <w:name w:val="ptc3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4">
    <w:name w:val="ptc4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E7E7E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5">
    <w:name w:val="ptc5"/>
    <w:basedOn w:val="Normal"/>
    <w:rsid w:val="00C128C4"/>
    <w:pPr>
      <w:pBdr>
        <w:top w:val="single" w:sz="24" w:space="2" w:color="CCCCCC"/>
        <w:left w:val="single" w:sz="24" w:space="2" w:color="CCCCCC"/>
        <w:bottom w:val="single" w:sz="24" w:space="2" w:color="CCCCCC"/>
        <w:right w:val="single" w:sz="24" w:space="2" w:color="CCCCCC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6">
    <w:name w:val="ptc6"/>
    <w:basedOn w:val="Normal"/>
    <w:rsid w:val="00C128C4"/>
    <w:pPr>
      <w:pBdr>
        <w:top w:val="single" w:sz="24" w:space="2" w:color="C4C4C4"/>
        <w:left w:val="single" w:sz="24" w:space="2" w:color="C4C4C4"/>
        <w:bottom w:val="single" w:sz="24" w:space="2" w:color="C4C4C4"/>
        <w:right w:val="single" w:sz="24" w:space="2" w:color="C4C4C4"/>
      </w:pBdr>
      <w:shd w:val="clear" w:color="auto" w:fill="D7D7D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7">
    <w:name w:val="ptc7"/>
    <w:basedOn w:val="Normal"/>
    <w:rsid w:val="00C128C4"/>
    <w:pPr>
      <w:pBdr>
        <w:top w:val="single" w:sz="24" w:space="2" w:color="BBBBBB"/>
        <w:left w:val="single" w:sz="24" w:space="2" w:color="BBBBBB"/>
        <w:bottom w:val="single" w:sz="24" w:space="2" w:color="BBBBBB"/>
        <w:right w:val="single" w:sz="24" w:space="2" w:color="BBBBBB"/>
      </w:pBdr>
      <w:shd w:val="clear" w:color="auto" w:fill="CCCCCC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8">
    <w:name w:val="ptc8"/>
    <w:basedOn w:val="Normal"/>
    <w:rsid w:val="00C128C4"/>
    <w:pPr>
      <w:pBdr>
        <w:top w:val="single" w:sz="24" w:space="2" w:color="B3B3B3"/>
        <w:left w:val="single" w:sz="24" w:space="2" w:color="B3B3B3"/>
        <w:bottom w:val="single" w:sz="24" w:space="2" w:color="B3B3B3"/>
        <w:right w:val="single" w:sz="24" w:space="2" w:color="B3B3B3"/>
      </w:pBdr>
      <w:shd w:val="clear" w:color="auto" w:fill="C7C7C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9">
    <w:name w:val="ptc9"/>
    <w:basedOn w:val="Normal"/>
    <w:rsid w:val="00C128C4"/>
    <w:pPr>
      <w:pBdr>
        <w:top w:val="single" w:sz="24" w:space="2" w:color="AAAAAA"/>
        <w:left w:val="single" w:sz="24" w:space="2" w:color="AAAAAA"/>
        <w:bottom w:val="single" w:sz="24" w:space="2" w:color="AAAAAA"/>
        <w:right w:val="single" w:sz="24" w:space="2" w:color="AAAAAA"/>
      </w:pBdr>
      <w:shd w:val="clear" w:color="auto" w:fill="BBBBBB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10">
    <w:name w:val="ptc10"/>
    <w:basedOn w:val="Normal"/>
    <w:rsid w:val="00C128C4"/>
    <w:pPr>
      <w:pBdr>
        <w:top w:val="single" w:sz="24" w:space="2" w:color="A2A2A2"/>
        <w:left w:val="single" w:sz="24" w:space="2" w:color="A2A2A2"/>
        <w:bottom w:val="single" w:sz="24" w:space="2" w:color="A2A2A2"/>
        <w:right w:val="single" w:sz="24" w:space="2" w:color="A2A2A2"/>
      </w:pBdr>
      <w:shd w:val="clear" w:color="auto" w:fill="B7B7B7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x">
    <w:name w:val="ptcx"/>
    <w:basedOn w:val="Normal"/>
    <w:rsid w:val="00C128C4"/>
    <w:pPr>
      <w:pBdr>
        <w:top w:val="single" w:sz="24" w:space="2" w:color="999999"/>
        <w:left w:val="single" w:sz="24" w:space="2" w:color="999999"/>
        <w:bottom w:val="single" w:sz="24" w:space="2" w:color="999999"/>
        <w:right w:val="single" w:sz="24" w:space="2" w:color="999999"/>
      </w:pBdr>
      <w:shd w:val="clear" w:color="auto" w:fill="AAAAAA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ptcol1">
    <w:name w:val="ptcol1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2">
    <w:name w:val="ptcol2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3">
    <w:name w:val="ptcol3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4">
    <w:name w:val="ptcol4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5">
    <w:name w:val="ptcol5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colx">
    <w:name w:val="ptcolx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CBCBC"/>
        <w:right w:val="single" w:sz="24" w:space="0" w:color="BBBBBB"/>
      </w:pBdr>
      <w:shd w:val="clear" w:color="auto" w:fill="EEEEEE"/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val="en-US" w:eastAsia="en-US"/>
    </w:rPr>
  </w:style>
  <w:style w:type="paragraph" w:customStyle="1" w:styleId="ptrow1">
    <w:name w:val="ptrow1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CBCBC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2">
    <w:name w:val="ptrow2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3">
    <w:name w:val="ptrow3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4">
    <w:name w:val="ptrow4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5">
    <w:name w:val="ptrow5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ptrowx">
    <w:name w:val="ptrowx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16"/>
      <w:szCs w:val="16"/>
      <w:lang w:val="en-US" w:eastAsia="en-US"/>
    </w:rPr>
  </w:style>
  <w:style w:type="paragraph" w:customStyle="1" w:styleId="filterspan">
    <w:name w:val="filterspan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filterblank">
    <w:name w:val="filterblank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itletable">
    <w:name w:val="titletable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titlelogo">
    <w:name w:val="titlelogo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itlecell">
    <w:name w:val="titlecell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titlenamecell">
    <w:name w:val="titlenamecell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b/>
      <w:bCs/>
      <w:color w:val="333399"/>
      <w:sz w:val="20"/>
      <w:szCs w:val="20"/>
      <w:lang w:val="en-US" w:eastAsia="en-US"/>
    </w:rPr>
  </w:style>
  <w:style w:type="paragraph" w:customStyle="1" w:styleId="subtitlecell">
    <w:name w:val="subtitle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66"/>
      <w:sz w:val="16"/>
      <w:szCs w:val="16"/>
      <w:lang w:val="en-US" w:eastAsia="en-US"/>
    </w:rPr>
  </w:style>
  <w:style w:type="paragraph" w:customStyle="1" w:styleId="resultstable">
    <w:name w:val="resultstable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hd w:val="clear" w:color="auto" w:fill="F7F7F7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tablehdg">
    <w:name w:val="tablehdg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columnhdg">
    <w:name w:val="columnhdg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columnhdgd">
    <w:name w:val="columnhdgd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columnhdgn">
    <w:name w:val="columnhdgn"/>
    <w:basedOn w:val="Normal"/>
    <w:rsid w:val="00C128C4"/>
    <w:pPr>
      <w:pBdr>
        <w:top w:val="single" w:sz="24" w:space="0" w:color="BBBBBB"/>
        <w:left w:val="single" w:sz="24" w:space="0" w:color="BBBBBB"/>
        <w:bottom w:val="single" w:sz="24" w:space="0" w:color="BBBBBB"/>
        <w:right w:val="single" w:sz="24" w:space="0" w:color="BBBBBB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  <w:lang w:val="en-US" w:eastAsia="en-US"/>
    </w:rPr>
  </w:style>
  <w:style w:type="paragraph" w:customStyle="1" w:styleId="ec">
    <w:name w:val="ec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oc">
    <w:name w:val="oc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ecd">
    <w:name w:val="ecd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ocd">
    <w:name w:val="ocd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ecn">
    <w:name w:val="ecn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ocn">
    <w:name w:val="ocn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otal">
    <w:name w:val="total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totalfact">
    <w:name w:val="totalfact"/>
    <w:basedOn w:val="Normal"/>
    <w:rsid w:val="00C128C4"/>
    <w:pPr>
      <w:pBdr>
        <w:top w:val="single" w:sz="24" w:space="0" w:color="CCCCCC"/>
        <w:left w:val="single" w:sz="24" w:space="0" w:color="CCCCCC"/>
        <w:bottom w:val="single" w:sz="24" w:space="0" w:color="CCCCCC"/>
        <w:right w:val="single" w:sz="24" w:space="0" w:color="CCCCCC"/>
      </w:pBdr>
      <w:shd w:val="clear" w:color="auto" w:fill="DDDDDD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grandtotal">
    <w:name w:val="grandtotal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hd w:val="clear" w:color="auto" w:fill="3333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lang w:val="en-US" w:eastAsia="en-US"/>
    </w:rPr>
  </w:style>
  <w:style w:type="paragraph" w:customStyle="1" w:styleId="grandfact">
    <w:name w:val="grandfact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hd w:val="clear" w:color="auto" w:fill="333399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lang w:val="en-US" w:eastAsia="en-US"/>
    </w:rPr>
  </w:style>
  <w:style w:type="paragraph" w:customStyle="1" w:styleId="tapedeckcell">
    <w:name w:val="tapedeckcell"/>
    <w:basedOn w:val="Normal"/>
    <w:rsid w:val="00C128C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apedeckimage">
    <w:name w:val="tapedeckimage"/>
    <w:basedOn w:val="Normal"/>
    <w:rsid w:val="00C128C4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romptviewtable">
    <w:name w:val="promptviewtable"/>
    <w:basedOn w:val="Normal"/>
    <w:rsid w:val="00C128C4"/>
    <w:pPr>
      <w:pBdr>
        <w:top w:val="single" w:sz="24" w:space="0" w:color="6666CC"/>
        <w:left w:val="single" w:sz="24" w:space="0" w:color="6666CC"/>
        <w:bottom w:val="single" w:sz="24" w:space="0" w:color="6666CC"/>
        <w:right w:val="single" w:sz="24" w:space="0" w:color="6666CC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prompttitletable">
    <w:name w:val="prompttitletable"/>
    <w:basedOn w:val="Normal"/>
    <w:rsid w:val="00C128C4"/>
    <w:pPr>
      <w:shd w:val="clear" w:color="auto" w:fill="000000"/>
      <w:spacing w:before="100" w:beforeAutospacing="1" w:after="100" w:afterAutospacing="1"/>
    </w:pPr>
    <w:rPr>
      <w:rFonts w:ascii="Arial" w:eastAsia="Arial Unicode MS" w:hAnsi="Arial" w:cs="Arial"/>
      <w:lang w:val="en-US" w:eastAsia="en-US"/>
    </w:rPr>
  </w:style>
  <w:style w:type="paragraph" w:customStyle="1" w:styleId="promptlogocell">
    <w:name w:val="promptlogocell"/>
    <w:basedOn w:val="Normal"/>
    <w:rsid w:val="00C128C4"/>
    <w:pPr>
      <w:shd w:val="clear" w:color="auto" w:fill="E7E7E7"/>
      <w:spacing w:before="100" w:beforeAutospacing="1" w:after="100" w:afterAutospacing="1"/>
    </w:pPr>
    <w:rPr>
      <w:rFonts w:ascii="Arial Unicode MS" w:eastAsia="Arial Unicode MS" w:hAnsi="Arial Unicode MS" w:cs="Arial Unicode MS"/>
      <w:vanish/>
      <w:lang w:val="en-US" w:eastAsia="en-US"/>
    </w:rPr>
  </w:style>
  <w:style w:type="paragraph" w:customStyle="1" w:styleId="promptcaptioncell">
    <w:name w:val="promptcaptioncell"/>
    <w:basedOn w:val="Normal"/>
    <w:rsid w:val="00C128C4"/>
    <w:pPr>
      <w:shd w:val="clear" w:color="auto" w:fill="E7E7E7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4D4D4D"/>
      <w:lang w:val="en-US" w:eastAsia="en-US"/>
    </w:rPr>
  </w:style>
  <w:style w:type="paragraph" w:customStyle="1" w:styleId="promptdesccell">
    <w:name w:val="promptdesccell"/>
    <w:basedOn w:val="Normal"/>
    <w:rsid w:val="00C128C4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color w:val="999999"/>
      <w:sz w:val="18"/>
      <w:szCs w:val="18"/>
      <w:lang w:val="en-US" w:eastAsia="en-US"/>
    </w:rPr>
  </w:style>
  <w:style w:type="paragraph" w:customStyle="1" w:styleId="promptsearchname">
    <w:name w:val="promptsearchname"/>
    <w:basedOn w:val="Normal"/>
    <w:rsid w:val="00C128C4"/>
    <w:pPr>
      <w:spacing w:before="100" w:beforeAutospacing="1" w:after="100" w:afterAutospacing="1"/>
    </w:pPr>
    <w:rPr>
      <w:rFonts w:ascii="Arial" w:eastAsia="Arial Unicode MS" w:hAnsi="Arial" w:cs="Arial"/>
      <w:vanish/>
      <w:color w:val="FFFFFF"/>
      <w:lang w:val="en-US" w:eastAsia="en-US"/>
    </w:rPr>
  </w:style>
  <w:style w:type="paragraph" w:customStyle="1" w:styleId="cfpchoicescell">
    <w:name w:val="cfpchoicescel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filterchoice">
    <w:name w:val="filterchoice"/>
    <w:basedOn w:val="Normal"/>
    <w:rsid w:val="00C128C4"/>
    <w:pPr>
      <w:shd w:val="clear" w:color="auto" w:fill="EEEEEE"/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gfpbox">
    <w:name w:val="gfpbox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gfpcaption">
    <w:name w:val="gfpcaptio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val="en-US" w:eastAsia="en-US"/>
    </w:rPr>
  </w:style>
  <w:style w:type="paragraph" w:customStyle="1" w:styleId="gfpcontrol">
    <w:name w:val="gfpcontrol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333399"/>
      <w:sz w:val="16"/>
      <w:szCs w:val="16"/>
      <w:lang w:val="en-US" w:eastAsia="en-US"/>
    </w:rPr>
  </w:style>
  <w:style w:type="paragraph" w:customStyle="1" w:styleId="gfpfilter">
    <w:name w:val="gfpfilter"/>
    <w:basedOn w:val="Normal"/>
    <w:rsid w:val="00C128C4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paragraph" w:customStyle="1" w:styleId="gfpsubmit">
    <w:name w:val="gfpsubmit"/>
    <w:basedOn w:val="Normal"/>
    <w:rsid w:val="00C128C4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segmentanchor">
    <w:name w:val="segmentanch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16"/>
      <w:szCs w:val="16"/>
      <w:lang w:val="en-US" w:eastAsia="en-US"/>
    </w:rPr>
  </w:style>
  <w:style w:type="paragraph" w:customStyle="1" w:styleId="cselbox">
    <w:name w:val="cselbox"/>
    <w:basedOn w:val="Normal"/>
    <w:rsid w:val="00C128C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selselector">
    <w:name w:val="cselselector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selcaption">
    <w:name w:val="cselcaption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val="en-US" w:eastAsia="en-US"/>
    </w:rPr>
  </w:style>
  <w:style w:type="paragraph" w:customStyle="1" w:styleId="cselvalue">
    <w:name w:val="cselvalue"/>
    <w:basedOn w:val="Normal"/>
    <w:rsid w:val="00C128C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customStyle="1" w:styleId="cseldropdown">
    <w:name w:val="cseldropdown"/>
    <w:basedOn w:val="Normal"/>
    <w:rsid w:val="00C128C4"/>
    <w:pPr>
      <w:spacing w:before="100" w:beforeAutospacing="1" w:after="100" w:afterAutospacing="1"/>
      <w:textAlignment w:val="bottom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cvview">
    <w:name w:val="cvview"/>
    <w:basedOn w:val="Normal"/>
    <w:rsid w:val="00C128C4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16"/>
      <w:szCs w:val="16"/>
      <w:lang w:val="en-US" w:eastAsia="en-US"/>
    </w:rPr>
  </w:style>
  <w:style w:type="character" w:customStyle="1" w:styleId="Lienhypertexte1">
    <w:name w:val="Lien hypertexte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2">
    <w:name w:val="Lien hypertexte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3">
    <w:name w:val="Lien hypertexte3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4">
    <w:name w:val="Lien hypertexte4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5">
    <w:name w:val="Lien hypertexte5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6">
    <w:name w:val="Lien hypertexte6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">
    <w:name w:val="Lien hypertexte suivi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2">
    <w:name w:val="Lien hypertexte suivi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3">
    <w:name w:val="Lien hypertexte suivi3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4">
    <w:name w:val="Lien hypertexte suivi4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5">
    <w:name w:val="Lien hypertexte suivi5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6">
    <w:name w:val="Lien hypertexte suivi6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7">
    <w:name w:val="Lien hypertexte7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8">
    <w:name w:val="Lien hypertexte8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9">
    <w:name w:val="Lien hypertexte9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10">
    <w:name w:val="Lien hypertexte10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11">
    <w:name w:val="Lien hypertexte1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12">
    <w:name w:val="Lien hypertexte1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7">
    <w:name w:val="Lien hypertexte suivi7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8">
    <w:name w:val="Lien hypertexte suivi8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9">
    <w:name w:val="Lien hypertexte suivi9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0">
    <w:name w:val="Lien hypertexte suivi10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1">
    <w:name w:val="Lien hypertexte suivi11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2">
    <w:name w:val="Lien hypertexte suivi12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3">
    <w:name w:val="Lien hypertexte suivi13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4">
    <w:name w:val="Lien hypertexte suivi14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5">
    <w:name w:val="Lien hypertexte suivi15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6">
    <w:name w:val="Lien hypertexte suivi16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7">
    <w:name w:val="Lien hypertexte suivi17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character" w:customStyle="1" w:styleId="Lienhypertextesuivi18">
    <w:name w:val="Lien hypertexte suivi18"/>
    <w:rsid w:val="00C128C4"/>
    <w:rPr>
      <w:rFonts w:ascii="Arial" w:hAnsi="Arial" w:cs="Arial" w:hint="default"/>
      <w:strike w:val="0"/>
      <w:dstrike w:val="0"/>
      <w:color w:val="6666CC"/>
      <w:u w:val="none"/>
      <w:effect w:val="none"/>
    </w:rPr>
  </w:style>
  <w:style w:type="paragraph" w:customStyle="1" w:styleId="Illustrations">
    <w:name w:val="Illustrations"/>
    <w:basedOn w:val="Normal"/>
    <w:next w:val="Normal"/>
    <w:rsid w:val="00C128C4"/>
    <w:pPr>
      <w:keepLines/>
      <w:spacing w:before="120" w:after="240"/>
    </w:pPr>
    <w:rPr>
      <w:rFonts w:ascii="Arial" w:hAnsi="Arial"/>
      <w:sz w:val="18"/>
      <w:szCs w:val="20"/>
      <w:lang w:val="fr-FR" w:eastAsia="fr-FR"/>
    </w:rPr>
  </w:style>
  <w:style w:type="paragraph" w:customStyle="1" w:styleId="Etiquette">
    <w:name w:val="Etiquette"/>
    <w:rsid w:val="00C128C4"/>
    <w:pPr>
      <w:spacing w:before="60" w:after="60"/>
    </w:pPr>
    <w:rPr>
      <w:rFonts w:ascii="Arial Gras" w:hAnsi="Arial Gras"/>
      <w:b/>
      <w:lang w:val="fr-FR" w:eastAsia="fr-FR"/>
    </w:rPr>
  </w:style>
  <w:style w:type="paragraph" w:customStyle="1" w:styleId="P3">
    <w:name w:val="P3"/>
    <w:basedOn w:val="Normal"/>
    <w:rsid w:val="00C128C4"/>
    <w:pPr>
      <w:widowControl w:val="0"/>
      <w:spacing w:before="60" w:after="60"/>
      <w:ind w:left="1418"/>
      <w:jc w:val="both"/>
    </w:pPr>
    <w:rPr>
      <w:rFonts w:ascii="ZapfHumnst BT" w:hAnsi="ZapfHumnst BT"/>
      <w:szCs w:val="20"/>
      <w:lang w:val="fr-FR" w:eastAsia="fr-FR"/>
    </w:rPr>
  </w:style>
  <w:style w:type="paragraph" w:customStyle="1" w:styleId="Cart">
    <w:name w:val="Cart"/>
    <w:basedOn w:val="Normal"/>
    <w:rsid w:val="00C128C4"/>
    <w:pPr>
      <w:keepLines/>
      <w:suppressAutoHyphens/>
    </w:pPr>
    <w:rPr>
      <w:rFonts w:ascii="Arial" w:hAnsi="Arial"/>
      <w:sz w:val="16"/>
      <w:szCs w:val="20"/>
      <w:lang w:val="fr-FR" w:eastAsia="fr-FR"/>
    </w:rPr>
  </w:style>
  <w:style w:type="paragraph" w:styleId="BalloonText">
    <w:name w:val="Balloon Text"/>
    <w:basedOn w:val="Normal"/>
    <w:semiHidden/>
    <w:rsid w:val="009A0BD0"/>
    <w:pPr>
      <w:jc w:val="both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TableauCentr">
    <w:name w:val="Tableau Centré"/>
    <w:basedOn w:val="Normal"/>
    <w:rsid w:val="00754470"/>
    <w:pPr>
      <w:spacing w:before="48" w:after="48"/>
      <w:jc w:val="center"/>
    </w:pPr>
    <w:rPr>
      <w:rFonts w:ascii="Calibri" w:hAnsi="Calibri"/>
      <w:sz w:val="20"/>
      <w:szCs w:val="20"/>
      <w:lang w:val="fr-FR" w:eastAsia="ko-KR"/>
    </w:rPr>
  </w:style>
  <w:style w:type="table" w:customStyle="1" w:styleId="TableNormal1">
    <w:name w:val="Table Normal1"/>
    <w:semiHidden/>
    <w:rsid w:val="00754470"/>
    <w:rPr>
      <w:rFonts w:ascii="Times New Roman" w:eastAsia="Batang" w:hAnsi="Times New Roman"/>
    </w:rPr>
    <w:tblPr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BodyTextChar">
    <w:name w:val="Body Text Char"/>
    <w:link w:val="BodyText"/>
    <w:rsid w:val="00D93430"/>
    <w:rPr>
      <w:rFonts w:ascii="Times New Roman" w:hAnsi="Times New Roman"/>
      <w:sz w:val="22"/>
    </w:rPr>
  </w:style>
  <w:style w:type="paragraph" w:customStyle="1" w:styleId="CorpsdeTexte">
    <w:name w:val="Corps de Texte"/>
    <w:link w:val="CorpsdeTexteCar"/>
    <w:uiPriority w:val="99"/>
    <w:rsid w:val="00671E85"/>
    <w:pPr>
      <w:keepLines/>
      <w:spacing w:after="60"/>
      <w:jc w:val="both"/>
    </w:pPr>
    <w:rPr>
      <w:rFonts w:ascii="Arial" w:hAnsi="Arial"/>
      <w:sz w:val="22"/>
      <w:szCs w:val="22"/>
      <w:lang w:val="fr-FR" w:eastAsia="fr-FR"/>
    </w:rPr>
  </w:style>
  <w:style w:type="paragraph" w:customStyle="1" w:styleId="ListeHierarchique">
    <w:name w:val="ListeHierarchique"/>
    <w:basedOn w:val="CorpsdeTexte"/>
    <w:uiPriority w:val="99"/>
    <w:rsid w:val="00671E85"/>
    <w:pPr>
      <w:numPr>
        <w:numId w:val="10"/>
      </w:numPr>
      <w:tabs>
        <w:tab w:val="clear" w:pos="794"/>
      </w:tabs>
      <w:spacing w:before="60"/>
      <w:ind w:left="0" w:firstLine="0"/>
    </w:pPr>
    <w:rPr>
      <w:szCs w:val="20"/>
    </w:rPr>
  </w:style>
  <w:style w:type="character" w:customStyle="1" w:styleId="CorpsdeTexteCar">
    <w:name w:val="Corps de Texte Car"/>
    <w:link w:val="CorpsdeTexte"/>
    <w:uiPriority w:val="99"/>
    <w:locked/>
    <w:rsid w:val="00671E85"/>
    <w:rPr>
      <w:rFonts w:ascii="Arial" w:hAnsi="Arial"/>
      <w:sz w:val="22"/>
      <w:szCs w:val="22"/>
      <w:lang w:val="fr-FR" w:eastAsia="fr-FR"/>
    </w:rPr>
  </w:style>
  <w:style w:type="paragraph" w:styleId="ListParagraph">
    <w:name w:val="List Paragraph"/>
    <w:basedOn w:val="Normal"/>
    <w:uiPriority w:val="34"/>
    <w:qFormat/>
    <w:rsid w:val="00671E85"/>
    <w:pPr>
      <w:ind w:left="720"/>
    </w:pPr>
    <w:rPr>
      <w:rFonts w:eastAsia="SimSun"/>
      <w:lang w:val="en-US" w:eastAsia="zh-CN"/>
    </w:rPr>
  </w:style>
  <w:style w:type="character" w:styleId="Emphasis">
    <w:name w:val="Emphasis"/>
    <w:basedOn w:val="DefaultParagraphFont"/>
    <w:qFormat/>
    <w:rsid w:val="006C02D4"/>
    <w:rPr>
      <w:i/>
      <w:iCs/>
    </w:rPr>
  </w:style>
  <w:style w:type="character" w:customStyle="1" w:styleId="Heading1Char">
    <w:name w:val="Heading 1 Char"/>
    <w:aliases w:val="H1 Char,H11 Char,H12 Char,H13 Char,H111 Char,H121 Char,H14 Char,H112 Char,H122 Char,H131 Char,H1111 Char,H1211 Char,1 Char,h1 Char,o Char,MainHeader Char,ChapNum Char,Cha Char,Chapter Char,tchead Char,level 1 Char,Level 1 Head Char"/>
    <w:uiPriority w:val="99"/>
    <w:locked/>
    <w:rsid w:val="009A4A5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9A4A5E"/>
  </w:style>
  <w:style w:type="table" w:styleId="TableGrid">
    <w:name w:val="Table Grid"/>
    <w:basedOn w:val="TableNormal"/>
    <w:rsid w:val="00BB4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List-Accent1">
    <w:name w:val="Light List Accent 1"/>
    <w:basedOn w:val="TableNormal"/>
    <w:uiPriority w:val="61"/>
    <w:rsid w:val="00BB44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F219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F219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63"/>
    <w:rsid w:val="00F219C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customStyle="1" w:styleId="HeadingBar">
    <w:name w:val="Heading Bar"/>
    <w:basedOn w:val="Normal"/>
    <w:next w:val="Heading3"/>
    <w:uiPriority w:val="99"/>
    <w:rsid w:val="005A269A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920"/>
      <w:textAlignment w:val="baseline"/>
    </w:pPr>
    <w:rPr>
      <w:rFonts w:ascii="Book Antiqua" w:hAnsi="Book Antiqua"/>
      <w:color w:val="FFFFFF"/>
      <w:sz w:val="8"/>
      <w:szCs w:val="20"/>
      <w:lang w:val="en-US" w:eastAsia="en-US"/>
    </w:rPr>
  </w:style>
  <w:style w:type="table" w:styleId="LightGrid-Accent1">
    <w:name w:val="Light Grid Accent 1"/>
    <w:basedOn w:val="TableNormal"/>
    <w:uiPriority w:val="62"/>
    <w:rsid w:val="00A90C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FC1EA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customStyle="1" w:styleId="TableCell">
    <w:name w:val="TableCell"/>
    <w:basedOn w:val="Normal"/>
    <w:qFormat/>
    <w:rsid w:val="00D227DD"/>
    <w:rPr>
      <w:rFonts w:ascii="Arial" w:eastAsia="MS Mincho" w:hAnsi="Arial"/>
      <w:sz w:val="20"/>
      <w:lang w:val="en-US" w:eastAsia="en-US"/>
    </w:rPr>
  </w:style>
  <w:style w:type="character" w:customStyle="1" w:styleId="TableHeaderChar">
    <w:name w:val="Table_Header Char"/>
    <w:link w:val="TableHeader"/>
    <w:locked/>
    <w:rsid w:val="00DE119B"/>
    <w:rPr>
      <w:rFonts w:ascii="Arial" w:hAnsi="Arial" w:cs="Arial"/>
      <w:b/>
      <w:bCs/>
      <w:color w:val="FFFFFF"/>
      <w:sz w:val="18"/>
      <w:szCs w:val="18"/>
    </w:rPr>
  </w:style>
  <w:style w:type="paragraph" w:customStyle="1" w:styleId="TableHeader">
    <w:name w:val="Table_Header"/>
    <w:basedOn w:val="Normal"/>
    <w:link w:val="TableHeaderChar"/>
    <w:rsid w:val="00DE119B"/>
    <w:rPr>
      <w:rFonts w:ascii="Arial" w:hAnsi="Arial" w:cs="Arial"/>
      <w:b/>
      <w:bCs/>
      <w:color w:val="FFFFFF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B57EF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57EF5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rsid w:val="00B57EF5"/>
    <w:rPr>
      <w:rFonts w:ascii="Times New Roman" w:hAnsi="Times New Roman"/>
      <w:b/>
      <w:bCs/>
    </w:rPr>
  </w:style>
  <w:style w:type="character" w:customStyle="1" w:styleId="FooterChar">
    <w:name w:val="Footer Char"/>
    <w:basedOn w:val="DefaultParagraphFont"/>
    <w:link w:val="Footer"/>
    <w:rsid w:val="007A46DB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7A46DB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7A46DB"/>
    <w:rPr>
      <w:rFonts w:ascii="Times New Roman" w:hAnsi="Times New Roman"/>
      <w:b/>
      <w:sz w:val="22"/>
    </w:rPr>
  </w:style>
  <w:style w:type="paragraph" w:customStyle="1" w:styleId="RouteTitle">
    <w:name w:val="Route Title"/>
    <w:basedOn w:val="Normal"/>
    <w:rsid w:val="007A46DB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/>
      <w:sz w:val="36"/>
      <w:szCs w:val="20"/>
      <w:lang w:val="en-US" w:eastAsia="en-US"/>
    </w:rPr>
  </w:style>
  <w:style w:type="character" w:customStyle="1" w:styleId="tablecontent">
    <w:name w:val="tablecontent"/>
    <w:basedOn w:val="DefaultParagraphFont"/>
    <w:rsid w:val="009B2A05"/>
  </w:style>
  <w:style w:type="paragraph" w:customStyle="1" w:styleId="Style1">
    <w:name w:val="Style1"/>
    <w:basedOn w:val="Heading2"/>
    <w:link w:val="Style1Char"/>
    <w:qFormat/>
    <w:rsid w:val="004E66E4"/>
    <w:rPr>
      <w:rFonts w:eastAsia="Times New Roman"/>
      <w:b w:val="0"/>
      <w:noProof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074F6E"/>
    <w:rPr>
      <w:rFonts w:ascii="Times New Roman" w:eastAsia="SimSun" w:hAnsi="Times New Roman"/>
      <w:b/>
      <w:noProof/>
      <w:sz w:val="32"/>
      <w:szCs w:val="32"/>
    </w:rPr>
  </w:style>
  <w:style w:type="character" w:customStyle="1" w:styleId="Style1Char">
    <w:name w:val="Style1 Char"/>
    <w:basedOn w:val="Heading2Char"/>
    <w:link w:val="Style1"/>
    <w:rsid w:val="004E66E4"/>
    <w:rPr>
      <w:rFonts w:ascii="Times New Roman" w:eastAsia="SimSun" w:hAnsi="Times New Roman"/>
      <w:b w:val="0"/>
      <w:noProof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7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9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02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52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53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0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35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7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0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51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7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4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7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9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lam10/SentiaDeliverables/tree/master/Script/Silent%20AuthenticationScript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Eslam10/SentiaDeliverables/tree/master/StorageAccoun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yperlink" Target="https://github.com/Eslam10/SentiaDeliverables/tree/master/FileLocations_RGParameter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raw.githubusercontent.com/Eslam10/SentiaDeliverables/master/Script/ScriptLog.tx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raw.githubusercontent.com/Eslam10/SentiaDeliverables/master/Script/Script.ps1" TargetMode="External"/><Relationship Id="rId28" Type="http://schemas.openxmlformats.org/officeDocument/2006/relationships/hyperlink" Target="https://github.com/Eslam10/SentiaDeliverables/tree/master/PolicyDefAs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github.com/Eslam10/SentiaDeliverables/tree/master/VirtualNwk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&#233;bastien%20Royan\OFS\BI%20Project\Templates%20-%20Manuals\Require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D4DED696B3C43B3A401BDF3F6FF1A" ma:contentTypeVersion="0" ma:contentTypeDescription="Create a new document." ma:contentTypeScope="" ma:versionID="99cc2211b1b86e18d7d13900aad91f6e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21F4-98AE-4F87-9F10-24AF389D0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E300C-5299-437D-8E77-99BA1A70ACF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5C6D50-5AB6-485C-B29C-F9FFD030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FC814B7-3480-4F37-A528-E32D5C15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Requirements.dot</Template>
  <TotalTime>459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32</vt:i4>
      </vt:variant>
    </vt:vector>
  </HeadingPairs>
  <TitlesOfParts>
    <vt:vector size="34" baseType="lpstr">
      <vt:lpstr>WebCat Automated Deployment User Manual</vt:lpstr>
      <vt:lpstr>Subject Area Description</vt:lpstr>
      <vt:lpstr>Document Information</vt:lpstr>
      <vt:lpstr>Table of contents</vt:lpstr>
      <vt:lpstr/>
      <vt:lpstr/>
      <vt:lpstr/>
      <vt:lpstr>Introduction</vt:lpstr>
      <vt:lpstr>    Purpose of this document</vt:lpstr>
      <vt:lpstr>    Statement of Project Goals</vt:lpstr>
      <vt:lpstr>    User Characteristics</vt:lpstr>
      <vt:lpstr>    Related Documents</vt:lpstr>
      <vt:lpstr>Brief Presentation</vt:lpstr>
      <vt:lpstr>    Subject Area “Receivables”</vt:lpstr>
      <vt:lpstr>    Classes description</vt:lpstr>
      <vt:lpstr>Subject area Description</vt:lpstr>
      <vt:lpstr>    Dates class</vt:lpstr>
      <vt:lpstr>    Business class</vt:lpstr>
      <vt:lpstr>    Customers class</vt:lpstr>
      <vt:lpstr>    Geography class</vt:lpstr>
      <vt:lpstr>    Indicators</vt:lpstr>
      <vt:lpstr>        Revenue Class</vt:lpstr>
      <vt:lpstr>        Example:</vt:lpstr>
      <vt:lpstr>        Receivables class</vt:lpstr>
      <vt:lpstr>        </vt:lpstr>
      <vt:lpstr>        In Excess Detailed field is used for Billing Level , so in this case we cannot m</vt:lpstr>
      <vt:lpstr>        In Excess Summary field is used for Coroporate account, it cannot be used with S</vt:lpstr>
      <vt:lpstr>        </vt:lpstr>
      <vt:lpstr>        Watch List class</vt:lpstr>
      <vt:lpstr>        </vt:lpstr>
      <vt:lpstr>        Collection class </vt:lpstr>
      <vt:lpstr>        DSO Class</vt:lpstr>
      <vt:lpstr>        DIR Class</vt:lpstr>
      <vt:lpstr>        FOR Class</vt:lpstr>
    </vt:vector>
  </TitlesOfParts>
  <Manager>Eduardo Jaramillo</Manager>
  <Company>Schlumberger</Company>
  <LinksUpToDate>false</LinksUpToDate>
  <CharactersWithSpaces>4439</CharactersWithSpaces>
  <SharedDoc>false</SharedDoc>
  <HLinks>
    <vt:vector size="6" baseType="variant"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WebCat Automated Deployment User Manual</dc:title>
  <dc:subject>OFS Reporter Receivables</dc:subject>
  <dc:creator>BI team</dc:creator>
  <cp:lastModifiedBy>Mahmoud, Eslam Sayed</cp:lastModifiedBy>
  <cp:revision>52</cp:revision>
  <cp:lastPrinted>2004-08-11T03:45:00Z</cp:lastPrinted>
  <dcterms:created xsi:type="dcterms:W3CDTF">2017-06-28T11:44:00Z</dcterms:created>
  <dcterms:modified xsi:type="dcterms:W3CDTF">2018-09-02T23:21:00Z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1r1</vt:lpwstr>
  </property>
  <property fmtid="{D5CDD505-2E9C-101B-9397-08002B2CF9AE}" pid="3" name="ContentTypeId">
    <vt:lpwstr>0x01010001BD4DED696B3C43B3A401BDF3F6FF1A</vt:lpwstr>
  </property>
  <property fmtid="{D5CDD505-2E9C-101B-9397-08002B2CF9AE}" pid="4" name="DLCPolicyLabelClientValue">
    <vt:lpwstr>{_UIVersionString}</vt:lpwstr>
  </property>
  <property fmtid="{D5CDD505-2E9C-101B-9397-08002B2CF9AE}" pid="5" name="_DCDateModified">
    <vt:lpwstr>2013-08-20T22:00:00+00:00</vt:lpwstr>
  </property>
  <property fmtid="{D5CDD505-2E9C-101B-9397-08002B2CF9AE}" pid="6" name="DLCPolicyLabelValue">
    <vt:lpwstr>0.1</vt:lpwstr>
  </property>
</Properties>
</file>